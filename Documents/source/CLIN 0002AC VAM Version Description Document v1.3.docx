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90667" w:rsidP="00E05E6F" w:rsidRDefault="002624A7" w14:paraId="2C6525A2" w14:textId="333F0ADC">
      <w:pPr>
        <w:pStyle w:val="Title"/>
      </w:pPr>
      <w:r w:rsidRPr="002624A7">
        <w:t>VistA Adaptive Maintenance</w:t>
      </w:r>
      <w:r w:rsidRPr="002624A7" w:rsidR="00D83783">
        <w:t>(VAM)</w:t>
      </w:r>
      <w:r w:rsidRPr="002624A7">
        <w:t xml:space="preserve"> </w:t>
      </w:r>
      <w:r w:rsidR="00AD7425">
        <w:t>VA Enterprise Cloud (</w:t>
      </w:r>
      <w:r w:rsidRPr="002624A7">
        <w:t>VAEC</w:t>
      </w:r>
      <w:r w:rsidR="00AD7425">
        <w:t>)</w:t>
      </w:r>
      <w:r w:rsidRPr="002624A7">
        <w:t xml:space="preserve"> Security</w:t>
      </w:r>
    </w:p>
    <w:p w:rsidR="00AE1DED" w:rsidP="00AE1DED" w:rsidRDefault="009D6DED" w14:paraId="3F61766B" w14:textId="77777777">
      <w:pPr>
        <w:pStyle w:val="Title"/>
      </w:pPr>
      <w:r>
        <w:t>Version Description Document</w:t>
      </w:r>
    </w:p>
    <w:p w:rsidR="00AE1DED" w:rsidP="00060433" w:rsidRDefault="00AE1DED" w14:paraId="1908B40D" w14:textId="77777777">
      <w:pPr>
        <w:pStyle w:val="CoverImage"/>
      </w:pPr>
      <w:r w:rsidR="00AE1DED">
        <w:drawing>
          <wp:inline wp14:editId="2591CB0A" wp14:anchorId="4096BBA2">
            <wp:extent cx="2171700" cy="2171700"/>
            <wp:effectExtent l="0" t="0" r="0" b="0"/>
            <wp:docPr id="361549375" name="Picture 1" descr="Official Seal of the Department of Veterans Affairs" title="Official Seal of the Department of Veterans Affai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b662a796f104e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ED" w:rsidP="00C70982" w:rsidRDefault="00822656" w14:paraId="7DF00DA4" w14:textId="1675F6E5">
      <w:pPr>
        <w:pStyle w:val="Title2"/>
      </w:pPr>
      <w:r>
        <w:t>January 2020</w:t>
      </w:r>
    </w:p>
    <w:p w:rsidR="00105215" w:rsidP="00C70982" w:rsidRDefault="00105215" w14:paraId="5A883CE3" w14:textId="77777777">
      <w:pPr>
        <w:pStyle w:val="Title2"/>
      </w:pPr>
      <w:r>
        <w:t>Department of Veterans Affairs</w:t>
      </w:r>
    </w:p>
    <w:p w:rsidRPr="00D74DEA" w:rsidR="00D74DEA" w:rsidP="00C70982" w:rsidRDefault="00D74DEA" w14:paraId="3794B000" w14:textId="77777777">
      <w:pPr>
        <w:pStyle w:val="Title2"/>
      </w:pPr>
      <w:r>
        <w:t>Office of Information and Technology (OIT)</w:t>
      </w:r>
    </w:p>
    <w:p w:rsidR="009A1D9A" w:rsidP="009A1D9A" w:rsidRDefault="009A1D9A" w14:paraId="5E30BA2D" w14:textId="77777777"/>
    <w:p w:rsidRPr="009A1D9A" w:rsidR="009A1D9A" w:rsidP="009A1D9A" w:rsidRDefault="009A1D9A" w14:paraId="650FDBD2" w14:textId="77777777">
      <w:pPr>
        <w:sectPr w:rsidRPr="009A1D9A" w:rsidR="009A1D9A" w:rsidSect="009A1D9A">
          <w:pgSz w:w="12240" w:h="15840" w:orient="portrait"/>
          <w:pgMar w:top="3600" w:right="1440" w:bottom="1440" w:left="1440" w:header="720" w:footer="720" w:gutter="0"/>
          <w:cols w:space="720"/>
          <w:docGrid w:linePitch="360"/>
        </w:sectPr>
      </w:pPr>
    </w:p>
    <w:p w:rsidR="009A1D9A" w:rsidP="00E00567" w:rsidRDefault="009A1D9A" w14:paraId="2C70E5B3" w14:textId="39C6FC18">
      <w:pPr>
        <w:pStyle w:val="Title2"/>
      </w:pPr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4590"/>
        <w:gridCol w:w="1705"/>
      </w:tblGrid>
      <w:tr w:rsidR="0028429B" w:rsidTr="437A20F7" w14:paraId="7C74ED63" w14:textId="77777777">
        <w:tc>
          <w:tcPr>
            <w:tcW w:w="1705" w:type="dxa"/>
            <w:shd w:val="clear" w:color="auto" w:fill="D9D9D9" w:themeFill="background1" w:themeFillShade="D9"/>
            <w:tcMar/>
          </w:tcPr>
          <w:p w:rsidR="0028429B" w:rsidP="0028429B" w:rsidRDefault="0028429B" w14:paraId="0C8A6AD5" w14:textId="70771DB0">
            <w:pPr>
              <w:pStyle w:val="TableHeading"/>
            </w:pPr>
            <w:r w:rsidRPr="0028429B">
              <w:t>Date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28429B" w:rsidP="0028429B" w:rsidRDefault="0028429B" w14:paraId="35312EB8" w14:textId="24BAD6DC">
            <w:pPr>
              <w:pStyle w:val="TableHeading"/>
            </w:pPr>
            <w:r w:rsidRPr="0028429B">
              <w:t>Version</w:t>
            </w:r>
          </w:p>
        </w:tc>
        <w:tc>
          <w:tcPr>
            <w:tcW w:w="4590" w:type="dxa"/>
            <w:shd w:val="clear" w:color="auto" w:fill="D9D9D9" w:themeFill="background1" w:themeFillShade="D9"/>
            <w:tcMar/>
          </w:tcPr>
          <w:p w:rsidR="0028429B" w:rsidP="0028429B" w:rsidRDefault="0028429B" w14:paraId="3ADA0B4E" w14:textId="2ED17B62">
            <w:pPr>
              <w:pStyle w:val="TableHeading"/>
            </w:pPr>
            <w:r w:rsidRPr="0028429B">
              <w:t>Description</w:t>
            </w:r>
          </w:p>
        </w:tc>
        <w:tc>
          <w:tcPr>
            <w:tcW w:w="1705" w:type="dxa"/>
            <w:shd w:val="clear" w:color="auto" w:fill="D9D9D9" w:themeFill="background1" w:themeFillShade="D9"/>
            <w:tcMar/>
          </w:tcPr>
          <w:p w:rsidR="0028429B" w:rsidP="0028429B" w:rsidRDefault="0028429B" w14:paraId="59F08D98" w14:textId="357720B0">
            <w:pPr>
              <w:pStyle w:val="TableHeading"/>
            </w:pPr>
            <w:r w:rsidRPr="0028429B">
              <w:t>Author</w:t>
            </w:r>
          </w:p>
        </w:tc>
      </w:tr>
      <w:tr w:rsidR="0028429B" w:rsidTr="437A20F7" w14:paraId="61F4067E" w14:textId="77777777">
        <w:tc>
          <w:tcPr>
            <w:tcW w:w="1705" w:type="dxa"/>
            <w:tcMar/>
          </w:tcPr>
          <w:p w:rsidR="0028429B" w:rsidP="0028429B" w:rsidRDefault="0028429B" w14:paraId="2CC3E1C2" w14:textId="4411C960">
            <w:pPr>
              <w:pStyle w:val="TableText"/>
            </w:pPr>
            <w:r w:rsidR="0028429B">
              <w:rPr/>
              <w:t>01/3</w:t>
            </w:r>
            <w:r w:rsidR="7E7DA73E">
              <w:rPr/>
              <w:t>0</w:t>
            </w:r>
            <w:r w:rsidR="0028429B">
              <w:rPr/>
              <w:t>/2020</w:t>
            </w:r>
          </w:p>
        </w:tc>
        <w:tc>
          <w:tcPr>
            <w:tcW w:w="1350" w:type="dxa"/>
            <w:tcMar/>
          </w:tcPr>
          <w:p w:rsidR="0028429B" w:rsidP="0028429B" w:rsidRDefault="0028429B" w14:paraId="71B88D71" w14:textId="306E15F7">
            <w:pPr>
              <w:pStyle w:val="TableText"/>
            </w:pPr>
            <w:r>
              <w:t>1.3</w:t>
            </w:r>
          </w:p>
        </w:tc>
        <w:tc>
          <w:tcPr>
            <w:tcW w:w="4590" w:type="dxa"/>
            <w:tcMar/>
          </w:tcPr>
          <w:p w:rsidR="0028429B" w:rsidP="0028429B" w:rsidRDefault="002852D7" w14:paraId="50170A35" w14:textId="7459D477">
            <w:pPr>
              <w:pStyle w:val="TableText"/>
            </w:pPr>
            <w:r>
              <w:t xml:space="preserve">Final document for </w:t>
            </w:r>
            <w:r w:rsidRPr="00315BA5" w:rsidR="000E320F">
              <w:t>VAM2-v1.0.0</w:t>
            </w:r>
            <w:bookmarkStart w:name="_GoBack" w:id="0"/>
            <w:bookmarkEnd w:id="0"/>
          </w:p>
        </w:tc>
        <w:tc>
          <w:tcPr>
            <w:tcW w:w="1705" w:type="dxa"/>
            <w:tcMar/>
          </w:tcPr>
          <w:p w:rsidR="0028429B" w:rsidP="0028429B" w:rsidRDefault="0028429B" w14:paraId="1EEF6B4C" w14:textId="35E46D3B">
            <w:pPr>
              <w:pStyle w:val="TableText"/>
            </w:pPr>
            <w:r>
              <w:t>AbleVets</w:t>
            </w:r>
          </w:p>
        </w:tc>
      </w:tr>
      <w:tr w:rsidR="0028429B" w:rsidTr="437A20F7" w14:paraId="1646C926" w14:textId="77777777">
        <w:tc>
          <w:tcPr>
            <w:tcW w:w="1705" w:type="dxa"/>
            <w:tcMar/>
          </w:tcPr>
          <w:p w:rsidR="0028429B" w:rsidP="0028429B" w:rsidRDefault="0028429B" w14:paraId="515B5847" w14:textId="6DCEB5B1">
            <w:pPr>
              <w:pStyle w:val="TableText"/>
            </w:pPr>
            <w:r w:rsidRPr="0028429B">
              <w:t>11/04/2019</w:t>
            </w:r>
          </w:p>
        </w:tc>
        <w:tc>
          <w:tcPr>
            <w:tcW w:w="1350" w:type="dxa"/>
            <w:tcMar/>
          </w:tcPr>
          <w:p w:rsidR="0028429B" w:rsidP="0028429B" w:rsidRDefault="0028429B" w14:paraId="38566A52" w14:textId="2E1D3153">
            <w:pPr>
              <w:pStyle w:val="TableText"/>
            </w:pPr>
            <w:r w:rsidRPr="0028429B">
              <w:t>1.2</w:t>
            </w:r>
          </w:p>
        </w:tc>
        <w:tc>
          <w:tcPr>
            <w:tcW w:w="4590" w:type="dxa"/>
            <w:tcMar/>
          </w:tcPr>
          <w:p w:rsidR="0028429B" w:rsidP="0028429B" w:rsidRDefault="0028429B" w14:paraId="66398D0D" w14:textId="30FA17E4">
            <w:pPr>
              <w:pStyle w:val="TableText"/>
            </w:pPr>
            <w:r w:rsidRPr="0028429B">
              <w:t>Delivered to the client</w:t>
            </w:r>
          </w:p>
        </w:tc>
        <w:tc>
          <w:tcPr>
            <w:tcW w:w="1705" w:type="dxa"/>
            <w:tcMar/>
          </w:tcPr>
          <w:p w:rsidR="0028429B" w:rsidP="0028429B" w:rsidRDefault="0028429B" w14:paraId="48E50D94" w14:textId="05735E66">
            <w:pPr>
              <w:pStyle w:val="TableText"/>
            </w:pPr>
            <w:r w:rsidRPr="0028429B">
              <w:t>AbleVets</w:t>
            </w:r>
          </w:p>
        </w:tc>
      </w:tr>
      <w:tr w:rsidR="0028429B" w:rsidTr="437A20F7" w14:paraId="7D5E2BE1" w14:textId="77777777">
        <w:tc>
          <w:tcPr>
            <w:tcW w:w="1705" w:type="dxa"/>
            <w:tcMar/>
          </w:tcPr>
          <w:p w:rsidR="0028429B" w:rsidP="0028429B" w:rsidRDefault="0028429B" w14:paraId="69A9FF57" w14:textId="35F916FE">
            <w:pPr>
              <w:pStyle w:val="TableText"/>
            </w:pPr>
            <w:r w:rsidRPr="0028429B">
              <w:t>08/02/2019</w:t>
            </w:r>
          </w:p>
        </w:tc>
        <w:tc>
          <w:tcPr>
            <w:tcW w:w="1350" w:type="dxa"/>
            <w:tcMar/>
          </w:tcPr>
          <w:p w:rsidR="0028429B" w:rsidP="0028429B" w:rsidRDefault="0028429B" w14:paraId="39B59834" w14:textId="2FF3E0FF">
            <w:pPr>
              <w:pStyle w:val="TableText"/>
            </w:pPr>
            <w:r w:rsidRPr="0028429B">
              <w:t>1.1</w:t>
            </w:r>
          </w:p>
        </w:tc>
        <w:tc>
          <w:tcPr>
            <w:tcW w:w="4590" w:type="dxa"/>
            <w:tcMar/>
          </w:tcPr>
          <w:p w:rsidR="0028429B" w:rsidP="0028429B" w:rsidRDefault="0028429B" w14:paraId="069CD671" w14:textId="3A0B5E7E">
            <w:pPr>
              <w:pStyle w:val="TableText"/>
            </w:pPr>
            <w:r w:rsidRPr="0028429B">
              <w:t>Delivered to the client</w:t>
            </w:r>
          </w:p>
        </w:tc>
        <w:tc>
          <w:tcPr>
            <w:tcW w:w="1705" w:type="dxa"/>
            <w:tcMar/>
          </w:tcPr>
          <w:p w:rsidR="0028429B" w:rsidP="0028429B" w:rsidRDefault="0028429B" w14:paraId="49DB4E78" w14:textId="6134E907">
            <w:pPr>
              <w:pStyle w:val="TableText"/>
            </w:pPr>
            <w:r w:rsidRPr="0028429B">
              <w:t>AbleVets</w:t>
            </w:r>
          </w:p>
        </w:tc>
      </w:tr>
      <w:tr w:rsidR="0028429B" w:rsidTr="437A20F7" w14:paraId="7C4D0005" w14:textId="77777777">
        <w:tc>
          <w:tcPr>
            <w:tcW w:w="1705" w:type="dxa"/>
            <w:tcMar/>
          </w:tcPr>
          <w:p w:rsidR="0028429B" w:rsidP="0028429B" w:rsidRDefault="0028429B" w14:paraId="20C65239" w14:textId="45DCA8E7">
            <w:pPr>
              <w:pStyle w:val="TableText"/>
            </w:pPr>
            <w:r w:rsidRPr="0028429B">
              <w:t>05/02/2019</w:t>
            </w:r>
          </w:p>
        </w:tc>
        <w:tc>
          <w:tcPr>
            <w:tcW w:w="1350" w:type="dxa"/>
            <w:tcMar/>
          </w:tcPr>
          <w:p w:rsidR="0028429B" w:rsidP="0028429B" w:rsidRDefault="0028429B" w14:paraId="734D155E" w14:textId="3D488D52">
            <w:pPr>
              <w:pStyle w:val="TableText"/>
            </w:pPr>
            <w:r w:rsidRPr="0028429B">
              <w:t>1.0</w:t>
            </w:r>
          </w:p>
        </w:tc>
        <w:tc>
          <w:tcPr>
            <w:tcW w:w="4590" w:type="dxa"/>
            <w:tcMar/>
          </w:tcPr>
          <w:p w:rsidR="0028429B" w:rsidP="0028429B" w:rsidRDefault="0028429B" w14:paraId="6F39ADFB" w14:textId="23624FBE">
            <w:pPr>
              <w:pStyle w:val="TableText"/>
            </w:pPr>
            <w:r w:rsidRPr="0028429B">
              <w:t>Delivered to the client</w:t>
            </w:r>
          </w:p>
        </w:tc>
        <w:tc>
          <w:tcPr>
            <w:tcW w:w="1705" w:type="dxa"/>
            <w:tcMar/>
          </w:tcPr>
          <w:p w:rsidR="0028429B" w:rsidP="0028429B" w:rsidRDefault="0028429B" w14:paraId="12D479B0" w14:textId="0D99F468">
            <w:pPr>
              <w:pStyle w:val="TableText"/>
            </w:pPr>
            <w:r w:rsidRPr="0028429B">
              <w:t>AbleVets</w:t>
            </w:r>
          </w:p>
        </w:tc>
      </w:tr>
      <w:tr w:rsidR="0028429B" w:rsidTr="437A20F7" w14:paraId="7EC1F205" w14:textId="77777777">
        <w:tc>
          <w:tcPr>
            <w:tcW w:w="1705" w:type="dxa"/>
            <w:tcMar/>
          </w:tcPr>
          <w:p w:rsidR="0028429B" w:rsidP="0028429B" w:rsidRDefault="0028429B" w14:paraId="3106AAAA" w14:textId="6641FF17">
            <w:pPr>
              <w:pStyle w:val="TableText"/>
            </w:pPr>
            <w:r w:rsidRPr="0028429B">
              <w:t>04/01/2019</w:t>
            </w:r>
          </w:p>
        </w:tc>
        <w:tc>
          <w:tcPr>
            <w:tcW w:w="1350" w:type="dxa"/>
            <w:tcMar/>
          </w:tcPr>
          <w:p w:rsidR="0028429B" w:rsidP="0028429B" w:rsidRDefault="0028429B" w14:paraId="67CE167E" w14:textId="0CE3EFDF">
            <w:pPr>
              <w:pStyle w:val="TableText"/>
            </w:pPr>
            <w:r w:rsidRPr="0028429B">
              <w:t>0.1</w:t>
            </w:r>
          </w:p>
        </w:tc>
        <w:tc>
          <w:tcPr>
            <w:tcW w:w="4590" w:type="dxa"/>
            <w:tcMar/>
          </w:tcPr>
          <w:p w:rsidR="0028429B" w:rsidP="0028429B" w:rsidRDefault="0028429B" w14:paraId="6841DEB3" w14:textId="1F7601AD">
            <w:pPr>
              <w:pStyle w:val="TableText"/>
            </w:pPr>
            <w:r w:rsidRPr="0028429B">
              <w:t>Initial draft of document</w:t>
            </w:r>
          </w:p>
        </w:tc>
        <w:tc>
          <w:tcPr>
            <w:tcW w:w="1705" w:type="dxa"/>
            <w:tcMar/>
          </w:tcPr>
          <w:p w:rsidR="0028429B" w:rsidP="0028429B" w:rsidRDefault="0028429B" w14:paraId="42096DB1" w14:textId="0D2AFE27">
            <w:pPr>
              <w:pStyle w:val="TableText"/>
            </w:pPr>
            <w:r w:rsidRPr="0028429B">
              <w:t>AbleVets</w:t>
            </w:r>
          </w:p>
        </w:tc>
      </w:tr>
    </w:tbl>
    <w:p w:rsidRPr="00B4126B" w:rsidR="00B4126B" w:rsidP="00F57048" w:rsidRDefault="00B4126B" w14:paraId="7C971F8F" w14:textId="77777777">
      <w:pPr>
        <w:pStyle w:val="BodyText"/>
      </w:pPr>
    </w:p>
    <w:p w:rsidRPr="00315BA5" w:rsidR="00F57048" w:rsidP="00E00567" w:rsidRDefault="00F57048" w14:paraId="4CA2B965" w14:textId="7BCF7CB6">
      <w:pPr>
        <w:pStyle w:val="Title2"/>
      </w:pPr>
      <w:r w:rsidRPr="00315BA5">
        <w:t>Deliverable (Product)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Pr="00315BA5" w:rsidR="00E00567" w:rsidTr="00E00567" w14:paraId="5C9181CB" w14:textId="77777777">
        <w:tc>
          <w:tcPr>
            <w:tcW w:w="1870" w:type="dxa"/>
            <w:shd w:val="clear" w:color="auto" w:fill="D9D9D9" w:themeFill="background1" w:themeFillShade="D9"/>
          </w:tcPr>
          <w:p w:rsidRPr="00315BA5" w:rsidR="00E00567" w:rsidP="00E00567" w:rsidRDefault="00E00567" w14:paraId="0F561225" w14:textId="5BBA49B8">
            <w:pPr>
              <w:pStyle w:val="TableHeading"/>
            </w:pPr>
            <w:r w:rsidRPr="00315BA5"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Pr="00315BA5" w:rsidR="00E00567" w:rsidP="00E00567" w:rsidRDefault="00E00567" w14:paraId="7402BFD9" w14:textId="14AB0012">
            <w:pPr>
              <w:pStyle w:val="TableHeading"/>
            </w:pPr>
            <w:r w:rsidRPr="00315BA5">
              <w:t>Release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Pr="00315BA5" w:rsidR="00E00567" w:rsidP="00E00567" w:rsidRDefault="00E00567" w14:paraId="2886E0B1" w14:textId="7F2E7F69">
            <w:pPr>
              <w:pStyle w:val="TableHeading"/>
            </w:pPr>
            <w:r w:rsidRPr="00315BA5">
              <w:t>Description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Pr="00315BA5" w:rsidR="00E00567" w:rsidP="00E00567" w:rsidRDefault="00E00567" w14:paraId="5966BFB0" w14:textId="35DAED49">
            <w:pPr>
              <w:pStyle w:val="TableHeading"/>
            </w:pPr>
            <w:r w:rsidRPr="00315BA5">
              <w:t>Project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Pr="00315BA5" w:rsidR="00E00567" w:rsidP="00E00567" w:rsidRDefault="00E00567" w14:paraId="55D4B786" w14:textId="2ACDD307">
            <w:pPr>
              <w:pStyle w:val="TableHeading"/>
            </w:pPr>
            <w:r w:rsidRPr="00315BA5">
              <w:t>VA Dept.</w:t>
            </w:r>
          </w:p>
        </w:tc>
      </w:tr>
      <w:tr w:rsidR="00315BA5" w:rsidTr="00E00567" w14:paraId="701E9847" w14:textId="77777777">
        <w:tc>
          <w:tcPr>
            <w:tcW w:w="1870" w:type="dxa"/>
          </w:tcPr>
          <w:p w:rsidRPr="00315BA5" w:rsidR="00315BA5" w:rsidP="00315BA5" w:rsidRDefault="00315BA5" w14:paraId="552D3B16" w14:textId="7EA373A8">
            <w:pPr>
              <w:pStyle w:val="TableText"/>
            </w:pPr>
            <w:r w:rsidRPr="00315BA5">
              <w:t>12/9/2019</w:t>
            </w:r>
          </w:p>
        </w:tc>
        <w:tc>
          <w:tcPr>
            <w:tcW w:w="1870" w:type="dxa"/>
          </w:tcPr>
          <w:p w:rsidRPr="00315BA5" w:rsidR="00315BA5" w:rsidP="00315BA5" w:rsidRDefault="00315BA5" w14:paraId="43409BE0" w14:textId="5F98EE8A">
            <w:pPr>
              <w:pStyle w:val="TableText"/>
            </w:pPr>
            <w:r w:rsidRPr="00315BA5">
              <w:t>VAM2-v1.0.0</w:t>
            </w:r>
          </w:p>
        </w:tc>
        <w:tc>
          <w:tcPr>
            <w:tcW w:w="1870" w:type="dxa"/>
          </w:tcPr>
          <w:p w:rsidRPr="00315BA5" w:rsidR="00315BA5" w:rsidP="00315BA5" w:rsidRDefault="00315BA5" w14:paraId="20A8B4E5" w14:textId="0903FD60">
            <w:pPr>
              <w:pStyle w:val="TableText"/>
            </w:pPr>
            <w:r w:rsidRPr="00315BA5">
              <w:t>Initial Production Deployment</w:t>
            </w:r>
          </w:p>
        </w:tc>
        <w:tc>
          <w:tcPr>
            <w:tcW w:w="1870" w:type="dxa"/>
          </w:tcPr>
          <w:p w:rsidRPr="00315BA5" w:rsidR="00315BA5" w:rsidP="00315BA5" w:rsidRDefault="00315BA5" w14:paraId="03308AD7" w14:textId="440B7B41">
            <w:pPr>
              <w:pStyle w:val="TableText"/>
            </w:pPr>
            <w:r w:rsidRPr="00315BA5">
              <w:t>VAM</w:t>
            </w:r>
          </w:p>
        </w:tc>
        <w:tc>
          <w:tcPr>
            <w:tcW w:w="1870" w:type="dxa"/>
          </w:tcPr>
          <w:p w:rsidRPr="00315BA5" w:rsidR="00315BA5" w:rsidP="00315BA5" w:rsidRDefault="00315BA5" w14:paraId="784AFED1" w14:textId="7661FAE6">
            <w:pPr>
              <w:pStyle w:val="TableText"/>
            </w:pPr>
            <w:r w:rsidRPr="00315BA5">
              <w:t>OIT</w:t>
            </w:r>
          </w:p>
        </w:tc>
      </w:tr>
    </w:tbl>
    <w:p w:rsidR="00315BA5" w:rsidRDefault="00315BA5" w14:paraId="3C478D35" w14:textId="77777777">
      <w:pPr>
        <w:spacing w:before="0" w:after="240" w:line="480" w:lineRule="auto"/>
        <w:ind w:firstLine="360"/>
        <w:rPr>
          <w:sz w:val="24"/>
        </w:rPr>
      </w:pPr>
      <w:r>
        <w:br w:type="page"/>
      </w:r>
    </w:p>
    <w:p w:rsidR="00B4126B" w:rsidP="00B4126B" w:rsidRDefault="00B4126B" w14:paraId="5A4FCD00" w14:textId="77777777">
      <w:pPr>
        <w:pStyle w:val="TOCHeading"/>
      </w:pPr>
      <w:r>
        <w:t>Table of Contents</w:t>
      </w:r>
    </w:p>
    <w:p w:rsidR="000D1117" w:rsidRDefault="002A14EF" w14:paraId="3114D2CA" w14:textId="11EFA71B">
      <w:pPr>
        <w:pStyle w:val="TOC1"/>
        <w:rPr>
          <w:rFonts w:asciiTheme="minorHAnsi" w:hAnsiTheme="minorHAnsi"/>
          <w:b w:val="0"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history="1" w:anchor="_Toc31282096">
        <w:r w:rsidRPr="00CF4DE0" w:rsidR="000D1117">
          <w:rPr>
            <w:rStyle w:val="Hyperlink"/>
          </w:rPr>
          <w:t>1.</w:t>
        </w:r>
        <w:r w:rsidR="000D1117">
          <w:rPr>
            <w:rFonts w:asciiTheme="minorHAnsi" w:hAnsiTheme="minorHAnsi"/>
            <w:b w:val="0"/>
            <w:sz w:val="22"/>
          </w:rPr>
          <w:tab/>
        </w:r>
        <w:r w:rsidRPr="00CF4DE0" w:rsidR="000D1117">
          <w:rPr>
            <w:rStyle w:val="Hyperlink"/>
          </w:rPr>
          <w:t>General Configuration Management (CM) Information</w:t>
        </w:r>
        <w:r w:rsidR="000D1117">
          <w:rPr>
            <w:webHidden/>
          </w:rPr>
          <w:tab/>
        </w:r>
        <w:r w:rsidR="000D1117">
          <w:rPr>
            <w:webHidden/>
          </w:rPr>
          <w:fldChar w:fldCharType="begin"/>
        </w:r>
        <w:r w:rsidR="000D1117">
          <w:rPr>
            <w:webHidden/>
          </w:rPr>
          <w:instrText xml:space="preserve"> PAGEREF _Toc31282096 \h </w:instrText>
        </w:r>
        <w:r w:rsidR="000D1117">
          <w:rPr>
            <w:webHidden/>
          </w:rPr>
        </w:r>
        <w:r w:rsidR="000D1117">
          <w:rPr>
            <w:webHidden/>
          </w:rPr>
          <w:fldChar w:fldCharType="separate"/>
        </w:r>
        <w:r w:rsidR="000D1117">
          <w:rPr>
            <w:webHidden/>
          </w:rPr>
          <w:t>1</w:t>
        </w:r>
        <w:r w:rsidR="000D1117">
          <w:rPr>
            <w:webHidden/>
          </w:rPr>
          <w:fldChar w:fldCharType="end"/>
        </w:r>
      </w:hyperlink>
    </w:p>
    <w:p w:rsidR="000D1117" w:rsidRDefault="000D1117" w14:paraId="06E74A94" w14:textId="2E9FFDA4">
      <w:pPr>
        <w:pStyle w:val="TOC1"/>
        <w:rPr>
          <w:rFonts w:asciiTheme="minorHAnsi" w:hAnsiTheme="minorHAnsi"/>
          <w:b w:val="0"/>
          <w:sz w:val="22"/>
        </w:rPr>
      </w:pPr>
      <w:hyperlink w:history="1" w:anchor="_Toc31282097">
        <w:r w:rsidRPr="00CF4DE0">
          <w:rPr>
            <w:rStyle w:val="Hyperlink"/>
          </w:rPr>
          <w:t>2.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Configuration Management (CM)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0D1117" w:rsidRDefault="000D1117" w14:paraId="7224D645" w14:textId="5AEFFC89">
      <w:pPr>
        <w:pStyle w:val="TOC1"/>
        <w:rPr>
          <w:rFonts w:asciiTheme="minorHAnsi" w:hAnsiTheme="minorHAnsi"/>
          <w:b w:val="0"/>
          <w:sz w:val="22"/>
        </w:rPr>
      </w:pPr>
      <w:hyperlink w:history="1" w:anchor="_Toc31282098">
        <w:r w:rsidRPr="00CF4DE0">
          <w:rPr>
            <w:rStyle w:val="Hyperlink"/>
          </w:rPr>
          <w:t>3.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Configuration Management of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0D1117" w:rsidRDefault="000D1117" w14:paraId="0A3D125A" w14:textId="02E64AB5">
      <w:pPr>
        <w:pStyle w:val="TOC2"/>
        <w:rPr>
          <w:rFonts w:asciiTheme="minorHAnsi" w:hAnsiTheme="minorHAnsi"/>
          <w:b w:val="0"/>
          <w:sz w:val="22"/>
        </w:rPr>
      </w:pPr>
      <w:hyperlink w:history="1" w:anchor="_Toc31282099">
        <w:r w:rsidRPr="00CF4DE0">
          <w:rPr>
            <w:rStyle w:val="Hyperlink"/>
          </w:rPr>
          <w:t>3.1.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GitHub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0D1117" w:rsidRDefault="000D1117" w14:paraId="63F5AEC8" w14:textId="313D931E">
      <w:pPr>
        <w:pStyle w:val="TOC1"/>
        <w:rPr>
          <w:rFonts w:asciiTheme="minorHAnsi" w:hAnsiTheme="minorHAnsi"/>
          <w:b w:val="0"/>
          <w:sz w:val="22"/>
        </w:rPr>
      </w:pPr>
      <w:hyperlink w:history="1" w:anchor="_Toc31282100">
        <w:r w:rsidRPr="00CF4DE0">
          <w:rPr>
            <w:rStyle w:val="Hyperlink"/>
          </w:rPr>
          <w:t>4.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Configuration Management Development Files (Ex. Source, JSP, Configuration, and Build Files)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117" w:rsidRDefault="000D1117" w14:paraId="633F0F50" w14:textId="687E9938">
      <w:pPr>
        <w:pStyle w:val="TOC2"/>
        <w:rPr>
          <w:rFonts w:asciiTheme="minorHAnsi" w:hAnsiTheme="minorHAnsi"/>
          <w:b w:val="0"/>
          <w:sz w:val="22"/>
        </w:rPr>
      </w:pPr>
      <w:hyperlink w:history="1" w:anchor="_Toc31282101">
        <w:r w:rsidRPr="00CF4DE0">
          <w:rPr>
            <w:rStyle w:val="Hyperlink"/>
          </w:rPr>
          <w:t>4.1.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GitHub Repository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117" w:rsidRDefault="000D1117" w14:paraId="053B560B" w14:textId="60D8C6F1">
      <w:pPr>
        <w:pStyle w:val="TOC3"/>
        <w:rPr>
          <w:rFonts w:asciiTheme="minorHAnsi" w:hAnsiTheme="minorHAnsi"/>
          <w:b w:val="0"/>
          <w:sz w:val="22"/>
        </w:rPr>
      </w:pPr>
      <w:hyperlink w:history="1" w:anchor="_Toc31282102">
        <w:r w:rsidRPr="00CF4DE0">
          <w:rPr>
            <w:rStyle w:val="Hyperlink"/>
          </w:rPr>
          <w:t>4.1.1.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Baseline and Component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1117" w:rsidRDefault="000D1117" w14:paraId="50609FA3" w14:textId="2B4C28B8">
      <w:pPr>
        <w:pStyle w:val="TOC3"/>
        <w:rPr>
          <w:rFonts w:asciiTheme="minorHAnsi" w:hAnsiTheme="minorHAnsi"/>
          <w:b w:val="0"/>
          <w:sz w:val="22"/>
        </w:rPr>
      </w:pPr>
      <w:hyperlink w:history="1" w:anchor="_Toc31282103">
        <w:r w:rsidRPr="00CF4DE0">
          <w:rPr>
            <w:rStyle w:val="Hyperlink"/>
          </w:rPr>
          <w:t>4.1.2.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Build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117" w:rsidRDefault="000D1117" w14:paraId="25D92089" w14:textId="22A08E84">
      <w:pPr>
        <w:pStyle w:val="TOC3"/>
        <w:rPr>
          <w:rFonts w:asciiTheme="minorHAnsi" w:hAnsiTheme="minorHAnsi"/>
          <w:b w:val="0"/>
          <w:sz w:val="22"/>
        </w:rPr>
      </w:pPr>
      <w:hyperlink w:history="1" w:anchor="_Toc31282104">
        <w:r w:rsidRPr="00CF4DE0">
          <w:rPr>
            <w:rStyle w:val="Hyperlink"/>
          </w:rPr>
          <w:t>4.1.3.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Build 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117" w:rsidRDefault="000D1117" w14:paraId="15C1E5F7" w14:textId="14CEB4E9">
      <w:pPr>
        <w:pStyle w:val="TOC3"/>
        <w:rPr>
          <w:rFonts w:asciiTheme="minorHAnsi" w:hAnsiTheme="minorHAnsi"/>
          <w:b w:val="0"/>
          <w:sz w:val="22"/>
        </w:rPr>
      </w:pPr>
      <w:hyperlink w:history="1" w:anchor="_Toc31282105">
        <w:r w:rsidRPr="00CF4DE0">
          <w:rPr>
            <w:rStyle w:val="Hyperlink"/>
          </w:rPr>
          <w:t>4.1.4.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Build Label or Number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117" w:rsidRDefault="000D1117" w14:paraId="4A9FDF11" w14:textId="6288BC16">
      <w:pPr>
        <w:pStyle w:val="TOC1"/>
        <w:rPr>
          <w:rFonts w:asciiTheme="minorHAnsi" w:hAnsiTheme="minorHAnsi"/>
          <w:b w:val="0"/>
          <w:sz w:val="22"/>
        </w:rPr>
      </w:pPr>
      <w:hyperlink w:history="1" w:anchor="_Toc31282106">
        <w:r w:rsidRPr="00CF4DE0">
          <w:rPr>
            <w:rStyle w:val="Hyperlink"/>
          </w:rPr>
          <w:t>5.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Build and Packaging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117" w:rsidRDefault="000D1117" w14:paraId="723D5AB3" w14:textId="7E8EC8FA">
      <w:pPr>
        <w:pStyle w:val="TOC2"/>
        <w:rPr>
          <w:rFonts w:asciiTheme="minorHAnsi" w:hAnsiTheme="minorHAnsi"/>
          <w:b w:val="0"/>
          <w:sz w:val="22"/>
        </w:rPr>
      </w:pPr>
      <w:hyperlink w:history="1" w:anchor="_Toc31282107">
        <w:r w:rsidRPr="00CF4DE0">
          <w:rPr>
            <w:rStyle w:val="Hyperlink"/>
          </w:rPr>
          <w:t>5.1.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Build Logs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117" w:rsidRDefault="000D1117" w14:paraId="36CD88D4" w14:textId="341D2FBF">
      <w:pPr>
        <w:pStyle w:val="TOC2"/>
        <w:rPr>
          <w:rFonts w:asciiTheme="minorHAnsi" w:hAnsiTheme="minorHAnsi"/>
          <w:b w:val="0"/>
          <w:sz w:val="22"/>
        </w:rPr>
      </w:pPr>
      <w:hyperlink w:history="1" w:anchor="_Toc31282108">
        <w:r w:rsidRPr="00CF4DE0">
          <w:rPr>
            <w:rStyle w:val="Hyperlink"/>
          </w:rPr>
          <w:t>5.2.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Build System/Process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117" w:rsidRDefault="000D1117" w14:paraId="0606F3FA" w14:textId="1B4799D9">
      <w:pPr>
        <w:pStyle w:val="TOC1"/>
        <w:rPr>
          <w:rFonts w:asciiTheme="minorHAnsi" w:hAnsiTheme="minorHAnsi"/>
          <w:b w:val="0"/>
          <w:sz w:val="22"/>
        </w:rPr>
      </w:pPr>
      <w:hyperlink w:history="1" w:anchor="_Toc31282109">
        <w:r w:rsidRPr="00CF4DE0">
          <w:rPr>
            <w:rStyle w:val="Hyperlink"/>
          </w:rPr>
          <w:t>6.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Change Tracking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1117" w:rsidRDefault="000D1117" w14:paraId="53CA71D2" w14:textId="6A0E0B6E">
      <w:pPr>
        <w:pStyle w:val="TOC2"/>
        <w:rPr>
          <w:rFonts w:asciiTheme="minorHAnsi" w:hAnsiTheme="minorHAnsi"/>
          <w:b w:val="0"/>
          <w:sz w:val="22"/>
        </w:rPr>
      </w:pPr>
      <w:hyperlink w:history="1" w:anchor="_Toc31282110">
        <w:r w:rsidRPr="00CF4DE0">
          <w:rPr>
            <w:rStyle w:val="Hyperlink"/>
          </w:rPr>
          <w:t>6.1.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GitHub Repository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1117" w:rsidRDefault="000D1117" w14:paraId="187D6161" w14:textId="7176ACCE">
      <w:pPr>
        <w:pStyle w:val="TOC1"/>
        <w:rPr>
          <w:rFonts w:asciiTheme="minorHAnsi" w:hAnsiTheme="minorHAnsi"/>
          <w:b w:val="0"/>
          <w:sz w:val="22"/>
        </w:rPr>
      </w:pPr>
      <w:hyperlink w:history="1" w:anchor="_Toc31282111">
        <w:r w:rsidRPr="00CF4DE0">
          <w:rPr>
            <w:rStyle w:val="Hyperlink"/>
          </w:rPr>
          <w:t>7.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Changes Since Last VDD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1117" w:rsidRDefault="000D1117" w14:paraId="1D0D82C8" w14:textId="400E580F">
      <w:pPr>
        <w:pStyle w:val="TOC1"/>
        <w:rPr>
          <w:rFonts w:asciiTheme="minorHAnsi" w:hAnsiTheme="minorHAnsi"/>
          <w:b w:val="0"/>
          <w:sz w:val="22"/>
        </w:rPr>
      </w:pPr>
      <w:hyperlink w:history="1" w:anchor="_Toc31282112">
        <w:r w:rsidRPr="00CF4DE0">
          <w:rPr>
            <w:rStyle w:val="Hyperlink"/>
          </w:rPr>
          <w:t>8.</w:t>
        </w:r>
        <w:r>
          <w:rPr>
            <w:rFonts w:asciiTheme="minorHAnsi" w:hAnsiTheme="minorHAnsi"/>
            <w:b w:val="0"/>
            <w:sz w:val="22"/>
          </w:rPr>
          <w:tab/>
        </w:r>
        <w:r w:rsidRPr="00CF4DE0">
          <w:rPr>
            <w:rStyle w:val="Hyperlink"/>
          </w:rPr>
          <w:t>Release (Deployment)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_Toc31282112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4126B" w:rsidP="008168E4" w:rsidRDefault="002A14EF" w14:paraId="4815F89E" w14:textId="58F7AF81">
      <w:pPr>
        <w:pStyle w:val="BodyText"/>
      </w:pPr>
      <w:r>
        <w:fldChar w:fldCharType="end"/>
      </w:r>
    </w:p>
    <w:p w:rsidR="007F5DE7" w:rsidP="007F5DE7" w:rsidRDefault="007F5DE7" w14:paraId="0DEFB306" w14:textId="77777777">
      <w:pPr>
        <w:pStyle w:val="TOAHeading"/>
      </w:pPr>
      <w:r>
        <w:t>Table of Tables</w:t>
      </w:r>
    </w:p>
    <w:p w:rsidR="000D1117" w:rsidRDefault="007F5DE7" w14:paraId="5C55DF03" w14:textId="4D0FC68F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history="1" w:anchor="_Toc31282113">
        <w:r w:rsidRPr="00FE3F1A" w:rsidR="000D1117">
          <w:rPr>
            <w:rStyle w:val="Hyperlink"/>
            <w:noProof/>
          </w:rPr>
          <w:t>Table 1:  General CM Information</w:t>
        </w:r>
        <w:r w:rsidR="000D1117">
          <w:rPr>
            <w:noProof/>
            <w:webHidden/>
          </w:rPr>
          <w:tab/>
        </w:r>
        <w:r w:rsidR="000D1117">
          <w:rPr>
            <w:noProof/>
            <w:webHidden/>
          </w:rPr>
          <w:fldChar w:fldCharType="begin"/>
        </w:r>
        <w:r w:rsidR="000D1117">
          <w:rPr>
            <w:noProof/>
            <w:webHidden/>
          </w:rPr>
          <w:instrText xml:space="preserve"> PAGEREF _Toc31282113 \h </w:instrText>
        </w:r>
        <w:r w:rsidR="000D1117">
          <w:rPr>
            <w:noProof/>
            <w:webHidden/>
          </w:rPr>
        </w:r>
        <w:r w:rsidR="000D1117">
          <w:rPr>
            <w:noProof/>
            <w:webHidden/>
          </w:rPr>
          <w:fldChar w:fldCharType="separate"/>
        </w:r>
        <w:r w:rsidR="000D1117">
          <w:rPr>
            <w:noProof/>
            <w:webHidden/>
          </w:rPr>
          <w:t>1</w:t>
        </w:r>
        <w:r w:rsidR="000D1117">
          <w:rPr>
            <w:noProof/>
            <w:webHidden/>
          </w:rPr>
          <w:fldChar w:fldCharType="end"/>
        </w:r>
      </w:hyperlink>
    </w:p>
    <w:p w:rsidR="000D1117" w:rsidRDefault="000D1117" w14:paraId="655966B5" w14:textId="624EEC46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14">
        <w:r w:rsidRPr="00FE3F1A">
          <w:rPr>
            <w:rStyle w:val="Hyperlink"/>
            <w:noProof/>
          </w:rPr>
          <w:t>Table 2:  CM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31C607D2" w14:textId="26693FF7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15">
        <w:r w:rsidRPr="00FE3F1A">
          <w:rPr>
            <w:rStyle w:val="Hyperlink"/>
            <w:noProof/>
          </w:rPr>
          <w:t>Table 3:  Project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1526C381" w14:textId="68839BA7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16">
        <w:r w:rsidRPr="00FE3F1A">
          <w:rPr>
            <w:rStyle w:val="Hyperlink"/>
            <w:noProof/>
          </w:rPr>
          <w:t>Table 4:  Source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0B26F8E5" w14:textId="3BC55365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17">
        <w:r w:rsidRPr="00FE3F1A">
          <w:rPr>
            <w:rStyle w:val="Hyperlink"/>
            <w:noProof/>
          </w:rPr>
          <w:t>Table 5: Baseline and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7127122D" w14:textId="7CE32DDC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18">
        <w:r w:rsidRPr="00FE3F1A">
          <w:rPr>
            <w:rStyle w:val="Hyperlink"/>
            <w:noProof/>
          </w:rPr>
          <w:t>Table 6:  Build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02F12FE7" w14:textId="5C851305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19">
        <w:r w:rsidRPr="00FE3F1A">
          <w:rPr>
            <w:rStyle w:val="Hyperlink"/>
            <w:noProof/>
          </w:rPr>
          <w:t>Table 7:  Build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79C76597" w14:textId="4334057B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20">
        <w:r w:rsidRPr="00FE3F1A">
          <w:rPr>
            <w:rStyle w:val="Hyperlink"/>
            <w:noProof/>
          </w:rPr>
          <w:t>Table 8:  Build Label/Number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7191464B" w14:textId="51E98440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21">
        <w:r w:rsidRPr="00FE3F1A">
          <w:rPr>
            <w:rStyle w:val="Hyperlink"/>
            <w:noProof/>
          </w:rPr>
          <w:t>Table 9:  Change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6D42A680" w14:textId="6C82346A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22">
        <w:r w:rsidRPr="00FE3F1A">
          <w:rPr>
            <w:rStyle w:val="Hyperlink"/>
            <w:noProof/>
          </w:rPr>
          <w:t>Table 10:  CCM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1117" w:rsidRDefault="000D1117" w14:paraId="30FA7510" w14:textId="5AAC5F99">
      <w:pPr>
        <w:pStyle w:val="TableofFigures"/>
        <w:tabs>
          <w:tab w:val="right" w:leader="dot" w:pos="9350"/>
        </w:tabs>
        <w:rPr>
          <w:noProof/>
        </w:rPr>
      </w:pPr>
      <w:hyperlink w:history="1" w:anchor="_Toc31282123">
        <w:r w:rsidRPr="00FE3F1A">
          <w:rPr>
            <w:rStyle w:val="Hyperlink"/>
            <w:noProof/>
          </w:rPr>
          <w:t>Table 11:  Release Point of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_Toc31282123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B4C" w:rsidP="008168E4" w:rsidRDefault="007F5DE7" w14:paraId="7CFF5FEE" w14:textId="0EAEA0A7">
      <w:pPr>
        <w:pStyle w:val="BodyText"/>
      </w:pPr>
      <w:r>
        <w:fldChar w:fldCharType="end"/>
      </w:r>
    </w:p>
    <w:p w:rsidR="00C36B4C" w:rsidP="007F5DE7" w:rsidRDefault="00C36B4C" w14:paraId="46ACEF22" w14:textId="77777777">
      <w:pPr>
        <w:sectPr w:rsidR="00C36B4C" w:rsidSect="00B65CB3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C36B4C" w:rsidP="0019575C" w:rsidRDefault="007E6C87" w14:paraId="735EC231" w14:textId="77777777">
      <w:pPr>
        <w:pStyle w:val="Heading1"/>
      </w:pPr>
      <w:bookmarkStart w:name="_Toc31282096" w:id="1"/>
      <w:r w:rsidRPr="007E6C87">
        <w:t>General Configuration Management (CM) Information</w:t>
      </w:r>
      <w:bookmarkEnd w:id="1"/>
    </w:p>
    <w:p w:rsidRPr="00D9731D" w:rsidR="00290C56" w:rsidP="00D9731D" w:rsidRDefault="00290C56" w14:paraId="154CBFA6" w14:textId="6766253F">
      <w:pPr>
        <w:pStyle w:val="BodyText"/>
      </w:pPr>
      <w:r w:rsidRPr="00D9731D">
        <w:t>The product, Configuration Manager, package name, and delivery team.</w:t>
      </w:r>
      <w:r w:rsidRPr="00D9731D" w:rsidR="00BF42C3">
        <w:t xml:space="preserve"> The Configuration Manager will be identified </w:t>
      </w:r>
      <w:r w:rsidRPr="00D9731D" w:rsidR="00CC6E64">
        <w:t>once assigned</w:t>
      </w:r>
      <w:r w:rsidRPr="00D9731D" w:rsidR="006121B4">
        <w:t>. The VDD package name will be identified upon its creation</w:t>
      </w:r>
      <w:r w:rsidRPr="00D9731D" w:rsidR="00BF42C3">
        <w:t>.</w:t>
      </w:r>
    </w:p>
    <w:p w:rsidRPr="00705190" w:rsidR="00277095" w:rsidP="00705190" w:rsidRDefault="00277095" w14:paraId="3C6101DF" w14:textId="31C5516D">
      <w:pPr>
        <w:pStyle w:val="Caption"/>
      </w:pPr>
      <w:bookmarkStart w:name="_Toc31282113" w:id="2"/>
      <w:r w:rsidRPr="00705190">
        <w:t xml:space="preserve">Table </w:t>
      </w:r>
      <w:r w:rsidRPr="00705190" w:rsidR="006D0E74">
        <w:fldChar w:fldCharType="begin"/>
      </w:r>
      <w:r w:rsidRPr="00705190" w:rsidR="006D0E74">
        <w:instrText xml:space="preserve"> SEQ Table \* ARABIC </w:instrText>
      </w:r>
      <w:r w:rsidRPr="00705190" w:rsidR="006D0E74">
        <w:fldChar w:fldCharType="separate"/>
      </w:r>
      <w:r w:rsidR="000D1117">
        <w:rPr>
          <w:noProof/>
        </w:rPr>
        <w:t>1</w:t>
      </w:r>
      <w:r w:rsidRPr="00705190" w:rsidR="006D0E74">
        <w:fldChar w:fldCharType="end"/>
      </w:r>
      <w:r w:rsidRPr="00705190">
        <w:t>:  General CM Information</w:t>
      </w:r>
      <w:bookmarkEnd w:id="2"/>
    </w:p>
    <w:tbl>
      <w:tblPr>
        <w:tblStyle w:val="TableGrid1"/>
        <w:tblW w:w="0" w:type="auto"/>
        <w:tblLook w:val="04A0" w:firstRow="1" w:lastRow="0" w:firstColumn="1" w:lastColumn="0" w:noHBand="0" w:noVBand="1"/>
        <w:tblDescription w:val="General Configuration management information includes deliverable (product) name, configuration manager, VDD package name, and project/delivery team."/>
      </w:tblPr>
      <w:tblGrid>
        <w:gridCol w:w="2245"/>
        <w:gridCol w:w="2430"/>
        <w:gridCol w:w="2353"/>
        <w:gridCol w:w="2322"/>
      </w:tblGrid>
      <w:tr w:rsidRPr="00290C56" w:rsidR="00290C56" w:rsidTr="00941FAA" w14:paraId="45B06434" w14:textId="77777777">
        <w:trPr>
          <w:cantSplit/>
          <w:tblHeader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290C56" w:rsidP="0094524F" w:rsidRDefault="00290C56" w14:paraId="7091952F" w14:textId="77777777">
            <w:pPr>
              <w:pStyle w:val="TableHeading"/>
            </w:pPr>
            <w:r w:rsidRPr="00C70982">
              <w:t>Deliverable (Product) Name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290C56" w:rsidP="0094524F" w:rsidRDefault="00290C56" w14:paraId="1C152FBA" w14:textId="77777777">
            <w:pPr>
              <w:pStyle w:val="TableHeading"/>
            </w:pPr>
            <w:r w:rsidRPr="00C70982">
              <w:t>Configuration Manager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290C56" w:rsidP="0094524F" w:rsidRDefault="00290C56" w14:paraId="73D4AB97" w14:textId="77777777">
            <w:pPr>
              <w:pStyle w:val="TableHeading"/>
            </w:pPr>
            <w:r w:rsidRPr="00C70982">
              <w:t>VDD Package Name</w:t>
            </w: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290C56" w:rsidP="0094524F" w:rsidRDefault="00290C56" w14:paraId="40C7A276" w14:textId="77777777">
            <w:pPr>
              <w:pStyle w:val="TableHeading"/>
            </w:pPr>
            <w:r w:rsidRPr="00C70982">
              <w:t>Project/Delivery Team</w:t>
            </w:r>
          </w:p>
        </w:tc>
      </w:tr>
      <w:tr w:rsidRPr="00290C56" w:rsidR="00290C56" w:rsidTr="00290C56" w14:paraId="1E277CB4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90C56" w:rsidR="00290C56" w:rsidP="0094524F" w:rsidRDefault="00925FC7" w14:paraId="1B0108D8" w14:textId="72A15A08">
            <w:pPr>
              <w:pStyle w:val="TableText"/>
            </w:pPr>
            <w:r>
              <w:t>VistA Adaptive Maintenance (</w:t>
            </w:r>
            <w:r w:rsidR="00290C56">
              <w:t>VAM</w:t>
            </w:r>
            <w:r>
              <w:t>)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70982" w:rsidR="00B22522" w:rsidP="0094524F" w:rsidRDefault="00B22522" w14:paraId="11BCF3CE" w14:textId="2B389C68">
            <w:pPr>
              <w:pStyle w:val="TableText"/>
              <w:rPr>
                <w:highlight w:val="yellow"/>
              </w:rPr>
            </w:pPr>
            <w:r w:rsidRPr="009A7F05">
              <w:t>Mike Furoyama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70982" w:rsidR="00290C56" w:rsidP="0094524F" w:rsidRDefault="00D9731D" w14:paraId="18E1D531" w14:textId="71070CB6">
            <w:pPr>
              <w:pStyle w:val="TableText"/>
              <w:rPr>
                <w:highlight w:val="yellow"/>
              </w:rPr>
            </w:pPr>
            <w:r w:rsidRPr="00D9731D">
              <w:t>CLIN 0002AC VAM Version Description Document v1.3</w:t>
            </w: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90C56" w:rsidR="00290C56" w:rsidP="0094524F" w:rsidRDefault="00290C56" w14:paraId="2ABC8AD9" w14:textId="77777777">
            <w:pPr>
              <w:pStyle w:val="TableText"/>
            </w:pPr>
            <w:r w:rsidRPr="00290C56">
              <w:t>AbleVets</w:t>
            </w:r>
          </w:p>
        </w:tc>
      </w:tr>
    </w:tbl>
    <w:p w:rsidR="001F794C" w:rsidP="00277095" w:rsidRDefault="00B8087C" w14:paraId="6BE7BF02" w14:textId="3E66CE63">
      <w:pPr>
        <w:pStyle w:val="Heading1"/>
      </w:pPr>
      <w:bookmarkStart w:name="_Toc31282097" w:id="3"/>
      <w:r>
        <w:t>Configuration Management (</w:t>
      </w:r>
      <w:r w:rsidR="00277095">
        <w:t>CM</w:t>
      </w:r>
      <w:r>
        <w:t>)</w:t>
      </w:r>
      <w:r w:rsidR="00277095">
        <w:t xml:space="preserve"> Tools</w:t>
      </w:r>
      <w:bookmarkEnd w:id="3"/>
    </w:p>
    <w:p w:rsidR="001F794C" w:rsidP="00277095" w:rsidRDefault="00277095" w14:paraId="3497A3B7" w14:textId="78D6FBCD">
      <w:pPr>
        <w:pStyle w:val="BodyText"/>
      </w:pPr>
      <w:r>
        <w:t>The CM tool used for the project</w:t>
      </w:r>
      <w:r w:rsidR="006121B4">
        <w:t xml:space="preserve"> is GitHub. At the time of this writing, no access</w:t>
      </w:r>
      <w:r w:rsidR="00CC31F6">
        <w:t xml:space="preserve"> Point of Contact</w:t>
      </w:r>
      <w:r w:rsidR="006121B4">
        <w:t xml:space="preserve"> </w:t>
      </w:r>
      <w:r w:rsidR="00CC31F6">
        <w:t>(</w:t>
      </w:r>
      <w:r w:rsidR="006121B4">
        <w:t>POC</w:t>
      </w:r>
      <w:r w:rsidR="00CC31F6">
        <w:t>)</w:t>
      </w:r>
      <w:r w:rsidR="006121B4">
        <w:t>, access request forms, or access requirements have been identified.</w:t>
      </w:r>
    </w:p>
    <w:p w:rsidR="00277095" w:rsidP="00705190" w:rsidRDefault="00277095" w14:paraId="38708437" w14:textId="47A9B439">
      <w:pPr>
        <w:pStyle w:val="Caption"/>
      </w:pPr>
      <w:bookmarkStart w:name="_Toc31282114" w:id="4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2</w:t>
      </w:r>
      <w:r w:rsidR="006D0E74">
        <w:rPr>
          <w:noProof/>
        </w:rPr>
        <w:fldChar w:fldCharType="end"/>
      </w:r>
      <w:r>
        <w:t>:  CM Tools</w:t>
      </w:r>
      <w:bookmarkEnd w:id="4"/>
    </w:p>
    <w:tbl>
      <w:tblPr>
        <w:tblStyle w:val="TableGrid2"/>
        <w:tblW w:w="5000" w:type="pct"/>
        <w:tblLayout w:type="fixed"/>
        <w:tblLook w:val="04A0" w:firstRow="1" w:lastRow="0" w:firstColumn="1" w:lastColumn="0" w:noHBand="0" w:noVBand="1"/>
        <w:tblDescription w:val="Configuration Management (CM) Tools listing, including details on tool location, whether onsite or offsite, tool access point of contact, and access information."/>
      </w:tblPr>
      <w:tblGrid>
        <w:gridCol w:w="895"/>
        <w:gridCol w:w="3779"/>
        <w:gridCol w:w="1171"/>
        <w:gridCol w:w="1171"/>
        <w:gridCol w:w="2334"/>
      </w:tblGrid>
      <w:tr w:rsidRPr="00277095" w:rsidR="00277095" w:rsidTr="00941FAA" w14:paraId="176B5A66" w14:textId="77777777">
        <w:trPr>
          <w:cantSplit/>
          <w:tblHeader/>
        </w:trPr>
        <w:tc>
          <w:tcPr>
            <w:tcW w:w="479" w:type="pct"/>
            <w:shd w:val="clear" w:color="auto" w:fill="D9D9D9" w:themeFill="background1" w:themeFillShade="D9"/>
            <w:hideMark/>
          </w:tcPr>
          <w:p w:rsidRPr="00C70982" w:rsidR="00277095" w:rsidP="0094524F" w:rsidRDefault="00277095" w14:paraId="4F8CF890" w14:textId="77777777">
            <w:pPr>
              <w:pStyle w:val="TableHeading"/>
            </w:pPr>
            <w:r w:rsidRPr="00C70982">
              <w:t>CM Tools</w:t>
            </w:r>
          </w:p>
        </w:tc>
        <w:tc>
          <w:tcPr>
            <w:tcW w:w="2021" w:type="pct"/>
            <w:shd w:val="clear" w:color="auto" w:fill="D9D9D9" w:themeFill="background1" w:themeFillShade="D9"/>
            <w:hideMark/>
          </w:tcPr>
          <w:p w:rsidRPr="00C70982" w:rsidR="00277095" w:rsidP="0094524F" w:rsidRDefault="00277095" w14:paraId="6E288A32" w14:textId="77777777">
            <w:pPr>
              <w:pStyle w:val="TableHeading"/>
            </w:pPr>
            <w:r w:rsidRPr="00C70982">
              <w:t>CM Tool Location</w:t>
            </w:r>
          </w:p>
        </w:tc>
        <w:tc>
          <w:tcPr>
            <w:tcW w:w="626" w:type="pct"/>
            <w:shd w:val="clear" w:color="auto" w:fill="D9D9D9" w:themeFill="background1" w:themeFillShade="D9"/>
            <w:hideMark/>
          </w:tcPr>
          <w:p w:rsidRPr="00C70982" w:rsidR="00277095" w:rsidP="0094524F" w:rsidRDefault="00277095" w14:paraId="244A90DC" w14:textId="77777777">
            <w:pPr>
              <w:pStyle w:val="TableHeading"/>
            </w:pPr>
            <w:r w:rsidRPr="00C70982">
              <w:t>Tool</w:t>
            </w:r>
          </w:p>
          <w:p w:rsidRPr="00C70982" w:rsidR="00277095" w:rsidP="0094524F" w:rsidRDefault="00277095" w14:paraId="5BA40297" w14:textId="77777777">
            <w:pPr>
              <w:pStyle w:val="TableHeading"/>
            </w:pPr>
            <w:r w:rsidRPr="00C70982">
              <w:t>Onsite/</w:t>
            </w:r>
          </w:p>
          <w:p w:rsidRPr="00C70982" w:rsidR="00277095" w:rsidP="0094524F" w:rsidRDefault="00277095" w14:paraId="3E043D50" w14:textId="77777777">
            <w:pPr>
              <w:pStyle w:val="TableHeading"/>
            </w:pPr>
            <w:r w:rsidRPr="00C70982">
              <w:t>Offsite</w:t>
            </w:r>
          </w:p>
        </w:tc>
        <w:tc>
          <w:tcPr>
            <w:tcW w:w="626" w:type="pct"/>
            <w:shd w:val="clear" w:color="auto" w:fill="D9D9D9" w:themeFill="background1" w:themeFillShade="D9"/>
            <w:hideMark/>
          </w:tcPr>
          <w:p w:rsidRPr="00C70982" w:rsidR="00277095" w:rsidP="0094524F" w:rsidRDefault="00277095" w14:paraId="43B0F377" w14:textId="77777777">
            <w:pPr>
              <w:pStyle w:val="TableHeading"/>
            </w:pPr>
            <w:r w:rsidRPr="00C70982">
              <w:t>CM Tool Access POC</w:t>
            </w:r>
          </w:p>
        </w:tc>
        <w:tc>
          <w:tcPr>
            <w:tcW w:w="1248" w:type="pct"/>
            <w:shd w:val="clear" w:color="auto" w:fill="D9D9D9" w:themeFill="background1" w:themeFillShade="D9"/>
            <w:hideMark/>
          </w:tcPr>
          <w:p w:rsidRPr="00C70982" w:rsidR="00277095" w:rsidP="0094524F" w:rsidRDefault="00277095" w14:paraId="7678E80E" w14:textId="77777777">
            <w:pPr>
              <w:pStyle w:val="TableHeading"/>
            </w:pPr>
            <w:r w:rsidRPr="00C70982">
              <w:t>Access Information (Forms or other access requirements)</w:t>
            </w:r>
          </w:p>
        </w:tc>
      </w:tr>
      <w:tr w:rsidRPr="00277095" w:rsidR="00277095" w:rsidTr="00F725B1" w14:paraId="44BEDD2B" w14:textId="77777777">
        <w:trPr>
          <w:cantSplit/>
        </w:trPr>
        <w:tc>
          <w:tcPr>
            <w:tcW w:w="479" w:type="pct"/>
            <w:hideMark/>
          </w:tcPr>
          <w:p w:rsidRPr="00277095" w:rsidR="00277095" w:rsidP="0094524F" w:rsidRDefault="00277095" w14:paraId="0C77B188" w14:textId="77777777">
            <w:pPr>
              <w:pStyle w:val="TableText"/>
            </w:pPr>
            <w:r>
              <w:t>GitHub</w:t>
            </w:r>
          </w:p>
        </w:tc>
        <w:tc>
          <w:tcPr>
            <w:tcW w:w="2021" w:type="pct"/>
          </w:tcPr>
          <w:p w:rsidRPr="00277095" w:rsidR="00277095" w:rsidP="0094524F" w:rsidRDefault="00EB7D8C" w14:paraId="66E263E7" w14:textId="1CA1B6BF">
            <w:pPr>
              <w:pStyle w:val="TableText"/>
            </w:pPr>
            <w:r>
              <w:rPr>
                <w:rStyle w:val="Hyperlink"/>
                <w:rFonts w:eastAsiaTheme="majorEastAsia"/>
              </w:rPr>
              <w:t>VA Enterprise Cloud</w:t>
            </w:r>
          </w:p>
        </w:tc>
        <w:tc>
          <w:tcPr>
            <w:tcW w:w="626" w:type="pct"/>
          </w:tcPr>
          <w:p w:rsidRPr="00277095" w:rsidR="00277095" w:rsidP="0094524F" w:rsidRDefault="006121B4" w14:paraId="161F8949" w14:textId="0030783E">
            <w:pPr>
              <w:pStyle w:val="TableText"/>
            </w:pPr>
            <w:r>
              <w:t>Offsite</w:t>
            </w:r>
          </w:p>
        </w:tc>
        <w:tc>
          <w:tcPr>
            <w:tcW w:w="626" w:type="pct"/>
          </w:tcPr>
          <w:p w:rsidRPr="009A7F05" w:rsidR="00277095" w:rsidP="0094524F" w:rsidRDefault="00B22522" w14:paraId="52E26C5E" w14:textId="778E5553">
            <w:pPr>
              <w:pStyle w:val="TableText"/>
            </w:pPr>
            <w:r w:rsidRPr="009A7F05">
              <w:t>N/A</w:t>
            </w:r>
          </w:p>
        </w:tc>
        <w:tc>
          <w:tcPr>
            <w:tcW w:w="1248" w:type="pct"/>
          </w:tcPr>
          <w:p w:rsidRPr="00C70982" w:rsidR="00277095" w:rsidP="0094524F" w:rsidRDefault="00D9731D" w14:paraId="53642A7D" w14:textId="11ACEDA7">
            <w:pPr>
              <w:pStyle w:val="TableText"/>
              <w:rPr>
                <w:highlight w:val="yellow"/>
              </w:rPr>
            </w:pPr>
            <w:hyperlink w:history="1" r:id="rId16">
              <w:r w:rsidRPr="006465CA" w:rsidR="00C70982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</w:tr>
    </w:tbl>
    <w:p w:rsidR="007B1043" w:rsidP="00974E54" w:rsidRDefault="00974E54" w14:paraId="693799B4" w14:textId="77777777">
      <w:pPr>
        <w:pStyle w:val="Heading1"/>
      </w:pPr>
      <w:bookmarkStart w:name="_Toc31282098" w:id="5"/>
      <w:r>
        <w:t>Configuration Management of Documents</w:t>
      </w:r>
      <w:bookmarkEnd w:id="5"/>
    </w:p>
    <w:p w:rsidRPr="008F2487" w:rsidR="008F2487" w:rsidP="008F2487" w:rsidRDefault="008F2487" w14:paraId="15107B7D" w14:textId="77777777">
      <w:pPr>
        <w:pStyle w:val="Heading2"/>
      </w:pPr>
      <w:bookmarkStart w:name="_Toc31282099" w:id="6"/>
      <w:r>
        <w:t>GitHub Documents</w:t>
      </w:r>
      <w:bookmarkEnd w:id="6"/>
    </w:p>
    <w:p w:rsidRPr="00655CA2" w:rsidR="00974E54" w:rsidP="00655CA2" w:rsidRDefault="00974E54" w14:paraId="345E2FDF" w14:textId="77777777">
      <w:pPr>
        <w:pStyle w:val="BodyText"/>
      </w:pPr>
      <w:r w:rsidRPr="00655CA2">
        <w:t xml:space="preserve">The location </w:t>
      </w:r>
      <w:r w:rsidR="008F2487">
        <w:t xml:space="preserve">and details </w:t>
      </w:r>
      <w:r w:rsidRPr="00655CA2">
        <w:t>of</w:t>
      </w:r>
      <w:r w:rsidR="008F2487">
        <w:t xml:space="preserve"> </w:t>
      </w:r>
      <w:r w:rsidR="003C69F1">
        <w:t>project</w:t>
      </w:r>
      <w:r w:rsidRPr="00655CA2">
        <w:t xml:space="preserve"> documents </w:t>
      </w:r>
      <w:r w:rsidR="008F2487">
        <w:t>in the CM tool</w:t>
      </w:r>
      <w:r w:rsidRPr="00655CA2">
        <w:t>.</w:t>
      </w:r>
    </w:p>
    <w:p w:rsidR="00861CE6" w:rsidP="00705190" w:rsidRDefault="00861CE6" w14:paraId="1C5F401A" w14:textId="4368065F">
      <w:pPr>
        <w:pStyle w:val="Caption"/>
      </w:pPr>
      <w:bookmarkStart w:name="_Toc31282115" w:id="7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3</w:t>
      </w:r>
      <w:r w:rsidR="006D0E74">
        <w:rPr>
          <w:noProof/>
        </w:rPr>
        <w:fldChar w:fldCharType="end"/>
      </w:r>
      <w:r>
        <w:t xml:space="preserve">:  </w:t>
      </w:r>
      <w:r w:rsidR="00974E54">
        <w:t>Project Documentation</w:t>
      </w:r>
      <w:bookmarkEnd w:id="7"/>
    </w:p>
    <w:tbl>
      <w:tblPr>
        <w:tblStyle w:val="TableGrid3"/>
        <w:tblW w:w="9812" w:type="dxa"/>
        <w:tblLook w:val="04A0" w:firstRow="1" w:lastRow="0" w:firstColumn="1" w:lastColumn="0" w:noHBand="0" w:noVBand="1"/>
        <w:tblDescription w:val="CCM/RTC location and information for documents and the explanation of  CCM/RTC information required."/>
      </w:tblPr>
      <w:tblGrid>
        <w:gridCol w:w="2245"/>
        <w:gridCol w:w="7567"/>
      </w:tblGrid>
      <w:tr w:rsidRPr="00974E54" w:rsidR="00655CA2" w:rsidTr="00941FAA" w14:paraId="6BDAF294" w14:textId="77777777">
        <w:trPr>
          <w:cantSplit/>
          <w:tblHeader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974E54" w:rsidP="0094524F" w:rsidRDefault="00974E54" w14:paraId="0D2AE0DE" w14:textId="77777777">
            <w:pPr>
              <w:pStyle w:val="TableHeading"/>
            </w:pPr>
            <w:r w:rsidRPr="00C70982">
              <w:t>GitHub Information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C70982" w:rsidR="00974E54" w:rsidP="0094524F" w:rsidRDefault="00974E54" w14:paraId="410159B3" w14:textId="77777777">
            <w:pPr>
              <w:pStyle w:val="TableHeading"/>
            </w:pPr>
            <w:r w:rsidRPr="00C70982">
              <w:t>Explanation</w:t>
            </w:r>
          </w:p>
        </w:tc>
      </w:tr>
      <w:tr w:rsidRPr="00974E54" w:rsidR="00D464AA" w:rsidTr="00974E54" w14:paraId="5C198B50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655CA2" w:rsidR="00D464AA" w:rsidP="0094524F" w:rsidRDefault="00D464AA" w14:paraId="49990DB4" w14:textId="77777777">
            <w:pPr>
              <w:pStyle w:val="TableTextBold"/>
            </w:pPr>
            <w:r w:rsidRPr="00655CA2">
              <w:t>GitHub URL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C69F1" w:rsidR="00D464AA" w:rsidP="0094524F" w:rsidRDefault="00D9731D" w14:paraId="0FAF88A3" w14:textId="0B14FC62">
            <w:pPr>
              <w:pStyle w:val="TableText"/>
            </w:pPr>
            <w:hyperlink w:history="1" r:id="rId17">
              <w:r w:rsidR="00D464AA">
                <w:rPr>
                  <w:rStyle w:val="Hyperlink"/>
                  <w:rFonts w:eastAsiaTheme="majorEastAsia"/>
                </w:rPr>
                <w:t>https://github.com/vistadataproject/VAM2ProjectManagement</w:t>
              </w:r>
            </w:hyperlink>
          </w:p>
        </w:tc>
      </w:tr>
      <w:tr w:rsidRPr="00974E54" w:rsidR="00974E54" w:rsidTr="00974E54" w14:paraId="7EC92627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655CA2" w:rsidR="00974E54" w:rsidP="0094524F" w:rsidRDefault="00974E54" w14:paraId="5B025B72" w14:textId="77777777">
            <w:pPr>
              <w:pStyle w:val="TableTextBold"/>
            </w:pPr>
            <w:r w:rsidRPr="00655CA2">
              <w:t>GitHub Project Area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3C69F1" w:rsidR="00974E54" w:rsidP="0094524F" w:rsidRDefault="00D464AA" w14:paraId="047B0706" w14:textId="483334C1">
            <w:pPr>
              <w:pStyle w:val="TableText"/>
            </w:pPr>
            <w:r>
              <w:t>VistA Data Project</w:t>
            </w:r>
          </w:p>
        </w:tc>
      </w:tr>
      <w:tr w:rsidRPr="00974E54" w:rsidR="00974E54" w:rsidTr="00974E54" w14:paraId="4D3236AD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55CA2" w:rsidR="00974E54" w:rsidP="0094524F" w:rsidRDefault="00974E54" w14:paraId="05C9901F" w14:textId="77777777">
            <w:pPr>
              <w:pStyle w:val="TableTextBold"/>
            </w:pPr>
            <w:r w:rsidRPr="00655CA2">
              <w:t>GitHub Team Area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69F1" w:rsidR="00974E54" w:rsidP="0094524F" w:rsidRDefault="00D464AA" w14:paraId="20AAA2BF" w14:textId="7F3C6560">
            <w:pPr>
              <w:pStyle w:val="TableText"/>
            </w:pPr>
            <w:r>
              <w:t>VAM2 Project Management</w:t>
            </w:r>
          </w:p>
        </w:tc>
      </w:tr>
      <w:tr w:rsidRPr="00974E54" w:rsidR="00974E54" w:rsidTr="00974E54" w14:paraId="1168CE7B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55CA2" w:rsidR="00974E54" w:rsidP="0094524F" w:rsidRDefault="00974E54" w14:paraId="1A687B05" w14:textId="77777777">
            <w:pPr>
              <w:pStyle w:val="TableTextBold"/>
            </w:pPr>
            <w:r w:rsidRPr="00655CA2">
              <w:t>GitHub Stream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69F1" w:rsidR="00974E54" w:rsidP="0094524F" w:rsidRDefault="00D464AA" w14:paraId="35441F12" w14:textId="3905B54D">
            <w:pPr>
              <w:pStyle w:val="TableText"/>
            </w:pPr>
            <w:r>
              <w:t>Reports, Overviews, and Management Documentation</w:t>
            </w:r>
          </w:p>
        </w:tc>
      </w:tr>
      <w:tr w:rsidRPr="00974E54" w:rsidR="00315BA5" w:rsidTr="00974E54" w14:paraId="609C4E22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55CA2" w:rsidR="00315BA5" w:rsidP="00315BA5" w:rsidRDefault="00315BA5" w14:paraId="7CC60F75" w14:textId="77777777">
            <w:pPr>
              <w:pStyle w:val="TableTextBold"/>
              <w:rPr>
                <w:highlight w:val="yellow"/>
              </w:rPr>
            </w:pPr>
            <w:r w:rsidRPr="00655CA2">
              <w:t>Baseline ID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69F1" w:rsidR="00315BA5" w:rsidP="00315BA5" w:rsidRDefault="00315BA5" w14:paraId="554C0658" w14:textId="349FAFD8">
            <w:pPr>
              <w:pStyle w:val="TableText"/>
            </w:pPr>
            <w:r>
              <w:t>VAM2-v1.0.0</w:t>
            </w:r>
          </w:p>
        </w:tc>
      </w:tr>
      <w:tr w:rsidRPr="00974E54" w:rsidR="00974E54" w:rsidTr="00974E54" w14:paraId="4F466711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55CA2" w:rsidR="00974E54" w:rsidP="0094524F" w:rsidRDefault="00974E54" w14:paraId="676E6B54" w14:textId="77777777">
            <w:pPr>
              <w:pStyle w:val="TableTextBold"/>
            </w:pPr>
            <w:r w:rsidRPr="00655CA2">
              <w:t>Components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C69F1" w:rsidR="00974E54" w:rsidP="0094524F" w:rsidRDefault="00D464AA" w14:paraId="121874D2" w14:textId="464EA787">
            <w:pPr>
              <w:pStyle w:val="TableText"/>
            </w:pPr>
            <w:r>
              <w:t>VistA Data Project Documents</w:t>
            </w:r>
          </w:p>
        </w:tc>
      </w:tr>
      <w:tr w:rsidRPr="00974E54" w:rsidR="00315BA5" w:rsidTr="00974E54" w14:paraId="411F597D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55CA2" w:rsidR="00315BA5" w:rsidP="00315BA5" w:rsidRDefault="00315BA5" w14:paraId="5AECDBA7" w14:textId="77777777">
            <w:pPr>
              <w:pStyle w:val="TableTextBold"/>
            </w:pPr>
            <w:r w:rsidRPr="00655CA2">
              <w:t>Directory Path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69F1" w:rsidR="00315BA5" w:rsidP="00315BA5" w:rsidRDefault="00315BA5" w14:paraId="4BB385C3" w14:textId="3F22E76F">
            <w:pPr>
              <w:pStyle w:val="TableText"/>
            </w:pPr>
            <w:hyperlink w:history="1" r:id="rId18">
              <w:r w:rsidRPr="00F76CB6">
                <w:rPr>
                  <w:rStyle w:val="Hyperlink"/>
                  <w:rFonts w:eastAsiaTheme="majorEastAsia"/>
                </w:rPr>
                <w:t>https://github.com/vistadataproject/VAM2ProjectManagement/Documents</w:t>
              </w:r>
            </w:hyperlink>
            <w:r>
              <w:rPr>
                <w:rFonts w:eastAsiaTheme="majorEastAsia"/>
              </w:rPr>
              <w:t xml:space="preserve"> </w:t>
            </w:r>
          </w:p>
        </w:tc>
      </w:tr>
      <w:tr w:rsidRPr="00974E54" w:rsidR="00974E54" w:rsidTr="00974E54" w14:paraId="59D6AFFB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55CA2" w:rsidR="00974E54" w:rsidP="0094524F" w:rsidRDefault="00974E54" w14:paraId="6AB8ED78" w14:textId="77777777">
            <w:pPr>
              <w:pStyle w:val="TableTextBold"/>
            </w:pPr>
            <w:r w:rsidRPr="00655CA2">
              <w:t>Documents Included in the Baseline</w:t>
            </w:r>
          </w:p>
        </w:tc>
        <w:tc>
          <w:tcPr>
            <w:tcW w:w="7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7D8C" w:rsidP="0094524F" w:rsidRDefault="00D9731D" w14:paraId="5854907D" w14:textId="77777777">
            <w:pPr>
              <w:pStyle w:val="TableText"/>
            </w:pPr>
            <w:r w:rsidRPr="00D9731D">
              <w:t>CLIN 0002AC VAM Version Description Document v1.3</w:t>
            </w:r>
          </w:p>
          <w:p w:rsidR="00D9731D" w:rsidP="0094524F" w:rsidRDefault="00D9731D" w14:paraId="1184EAAE" w14:textId="77777777">
            <w:pPr>
              <w:pStyle w:val="TableText"/>
            </w:pPr>
            <w:r w:rsidRPr="00D9731D">
              <w:t>CLIN 0005AA Production Operations Manual v1.3</w:t>
            </w:r>
          </w:p>
          <w:p w:rsidR="00D9731D" w:rsidP="0094524F" w:rsidRDefault="00D9731D" w14:paraId="71F05F94" w14:textId="77777777">
            <w:pPr>
              <w:pStyle w:val="TableText"/>
            </w:pPr>
            <w:r w:rsidRPr="00D9731D">
              <w:t>CLIN 0005AB VAM Deployment and Installation Guide v1.3</w:t>
            </w:r>
          </w:p>
          <w:p w:rsidRPr="003C69F1" w:rsidR="00D9731D" w:rsidP="0094524F" w:rsidRDefault="00D9731D" w14:paraId="2707305A" w14:textId="14615882">
            <w:pPr>
              <w:pStyle w:val="TableText"/>
            </w:pPr>
            <w:r w:rsidRPr="00D9731D">
              <w:t>CLIN 0005AC VAM User Guide v1.3</w:t>
            </w:r>
          </w:p>
        </w:tc>
      </w:tr>
    </w:tbl>
    <w:p w:rsidR="00C15E8E" w:rsidP="00C15E8E" w:rsidRDefault="00C15E8E" w14:paraId="1C2A0E5F" w14:textId="77777777">
      <w:pPr>
        <w:pStyle w:val="Heading1"/>
      </w:pPr>
      <w:bookmarkStart w:name="_Toc31282100" w:id="8"/>
      <w:r>
        <w:t>Configuration Management Development Files (Ex. Source, JSP, Configuration, and Build Files)</w:t>
      </w:r>
      <w:bookmarkEnd w:id="8"/>
    </w:p>
    <w:p w:rsidR="00861CE6" w:rsidP="00C15E8E" w:rsidRDefault="00C15E8E" w14:paraId="1476125B" w14:textId="77777777">
      <w:pPr>
        <w:pStyle w:val="Heading2"/>
      </w:pPr>
      <w:bookmarkStart w:name="_Toc31282101" w:id="9"/>
      <w:r>
        <w:t>GitHub Repository</w:t>
      </w:r>
      <w:bookmarkEnd w:id="9"/>
    </w:p>
    <w:p w:rsidR="00C15E8E" w:rsidP="00C15E8E" w:rsidRDefault="00356C8A" w14:paraId="10AAD73F" w14:textId="77777777">
      <w:pPr>
        <w:pStyle w:val="BodyText"/>
      </w:pPr>
      <w:r w:rsidRPr="00356C8A">
        <w:t xml:space="preserve">The </w:t>
      </w:r>
      <w:r>
        <w:t xml:space="preserve">GitHub </w:t>
      </w:r>
      <w:r w:rsidRPr="00356C8A">
        <w:t xml:space="preserve">location of development files (source) </w:t>
      </w:r>
      <w:r>
        <w:t xml:space="preserve">with </w:t>
      </w:r>
      <w:r w:rsidRPr="00356C8A">
        <w:t>detailed</w:t>
      </w:r>
      <w:r>
        <w:t xml:space="preserve"> </w:t>
      </w:r>
      <w:r w:rsidRPr="00356C8A">
        <w:t>information.</w:t>
      </w:r>
    </w:p>
    <w:p w:rsidRPr="00C15E8E" w:rsidR="00356C8A" w:rsidP="00705190" w:rsidRDefault="00356C8A" w14:paraId="0510497B" w14:textId="6A93429C">
      <w:pPr>
        <w:pStyle w:val="Caption"/>
      </w:pPr>
      <w:bookmarkStart w:name="_Toc31282116" w:id="10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4</w:t>
      </w:r>
      <w:r w:rsidR="006D0E74">
        <w:rPr>
          <w:noProof/>
        </w:rPr>
        <w:fldChar w:fldCharType="end"/>
      </w:r>
      <w:r>
        <w:t>:  Source Files</w:t>
      </w:r>
      <w:bookmarkEnd w:id="10"/>
    </w:p>
    <w:tbl>
      <w:tblPr>
        <w:tblStyle w:val="TableGrid31"/>
        <w:tblW w:w="0" w:type="auto"/>
        <w:tblLook w:val="04A0" w:firstRow="1" w:lastRow="0" w:firstColumn="1" w:lastColumn="0" w:noHBand="0" w:noVBand="1"/>
        <w:tblDescription w:val="CCM/RTC location for information, including CCM web addressm CCM project area, CCM team area, stream, and baseline ID."/>
      </w:tblPr>
      <w:tblGrid>
        <w:gridCol w:w="2177"/>
        <w:gridCol w:w="7173"/>
      </w:tblGrid>
      <w:tr w:rsidRPr="00134C2A" w:rsidR="00134C2A" w:rsidTr="00941FAA" w14:paraId="73E46BCA" w14:textId="77777777">
        <w:trPr>
          <w:cantSplit/>
          <w:tblHeader/>
        </w:trPr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134C2A" w:rsidP="0094524F" w:rsidRDefault="00134C2A" w14:paraId="5CDFB2FF" w14:textId="77777777">
            <w:pPr>
              <w:pStyle w:val="TableHeading"/>
            </w:pPr>
            <w:r w:rsidRPr="00C70982">
              <w:t>GitHub Information</w:t>
            </w:r>
          </w:p>
        </w:tc>
        <w:tc>
          <w:tcPr>
            <w:tcW w:w="7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134C2A" w:rsidP="0094524F" w:rsidRDefault="00134C2A" w14:paraId="0CE2CD23" w14:textId="77777777">
            <w:pPr>
              <w:pStyle w:val="TableHeading"/>
            </w:pPr>
            <w:r w:rsidRPr="00C70982">
              <w:t>Explanation</w:t>
            </w:r>
          </w:p>
        </w:tc>
      </w:tr>
      <w:tr w:rsidRPr="00134C2A" w:rsidR="00134C2A" w:rsidTr="00134C2A" w14:paraId="4D2CDCEC" w14:textId="77777777">
        <w:trPr>
          <w:cantSplit/>
        </w:trPr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3C69F1" w:rsidR="00134C2A" w:rsidP="0094524F" w:rsidRDefault="00134C2A" w14:paraId="1D080771" w14:textId="77777777">
            <w:pPr>
              <w:pStyle w:val="TableTextBold"/>
            </w:pPr>
            <w:r w:rsidRPr="003C69F1">
              <w:t>GitHub URL</w:t>
            </w:r>
          </w:p>
        </w:tc>
        <w:tc>
          <w:tcPr>
            <w:tcW w:w="7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C69F1" w:rsidR="00134C2A" w:rsidP="0094524F" w:rsidRDefault="00D9731D" w14:paraId="5812329F" w14:textId="331F5210">
            <w:pPr>
              <w:pStyle w:val="TableText"/>
            </w:pPr>
            <w:hyperlink w:history="1" r:id="rId19">
              <w:r w:rsidR="00FC0DD6">
                <w:rPr>
                  <w:rStyle w:val="Hyperlink"/>
                  <w:rFonts w:eastAsiaTheme="majorEastAsia"/>
                </w:rPr>
                <w:t>https://github.com/vistadataproject/VAM2ProjectManagement</w:t>
              </w:r>
            </w:hyperlink>
          </w:p>
        </w:tc>
      </w:tr>
      <w:tr w:rsidRPr="00134C2A" w:rsidR="00134C2A" w:rsidTr="00134C2A" w14:paraId="36960001" w14:textId="77777777">
        <w:trPr>
          <w:cantSplit/>
        </w:trPr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3C69F1" w:rsidR="00134C2A" w:rsidP="0094524F" w:rsidRDefault="00134C2A" w14:paraId="4D24176F" w14:textId="77777777">
            <w:pPr>
              <w:pStyle w:val="TableTextBold"/>
            </w:pPr>
            <w:r w:rsidRPr="003C69F1">
              <w:t>GitHub Project Area</w:t>
            </w:r>
          </w:p>
        </w:tc>
        <w:tc>
          <w:tcPr>
            <w:tcW w:w="7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3C69F1" w:rsidR="00134C2A" w:rsidP="0094524F" w:rsidRDefault="001237D7" w14:paraId="7CA3E506" w14:textId="56638FA4">
            <w:pPr>
              <w:pStyle w:val="TableText"/>
            </w:pPr>
            <w:r>
              <w:t>VistA Data Project</w:t>
            </w:r>
          </w:p>
        </w:tc>
      </w:tr>
      <w:tr w:rsidRPr="00134C2A" w:rsidR="001237D7" w:rsidTr="00134C2A" w14:paraId="706AEB24" w14:textId="77777777">
        <w:trPr>
          <w:cantSplit/>
        </w:trPr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3C69F1" w:rsidR="001237D7" w:rsidP="0094524F" w:rsidRDefault="001237D7" w14:paraId="338B04B3" w14:textId="77777777">
            <w:pPr>
              <w:pStyle w:val="TableTextBold"/>
            </w:pPr>
            <w:r w:rsidRPr="003C69F1">
              <w:t>GitHub Team Area</w:t>
            </w:r>
          </w:p>
        </w:tc>
        <w:tc>
          <w:tcPr>
            <w:tcW w:w="7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3C69F1" w:rsidR="001237D7" w:rsidP="0094524F" w:rsidRDefault="001237D7" w14:paraId="774014CD" w14:textId="2BB1D78E">
            <w:pPr>
              <w:pStyle w:val="TableText"/>
            </w:pPr>
            <w:r>
              <w:t>VAM2 Project Management</w:t>
            </w:r>
          </w:p>
        </w:tc>
      </w:tr>
      <w:tr w:rsidRPr="00134C2A" w:rsidR="00134C2A" w:rsidTr="001237D7" w14:paraId="66CA4D4A" w14:textId="77777777">
        <w:trPr>
          <w:cantSplit/>
        </w:trPr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3C69F1" w:rsidR="00134C2A" w:rsidP="0094524F" w:rsidRDefault="00134C2A" w14:paraId="50CBA8DB" w14:textId="77777777">
            <w:pPr>
              <w:pStyle w:val="TableTextBold"/>
            </w:pPr>
            <w:r w:rsidRPr="003C69F1">
              <w:t>Stream</w:t>
            </w:r>
          </w:p>
        </w:tc>
        <w:tc>
          <w:tcPr>
            <w:tcW w:w="7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C69F1" w:rsidR="00134C2A" w:rsidP="0094524F" w:rsidRDefault="001237D7" w14:paraId="3019BF3D" w14:textId="7A7EC48E">
            <w:pPr>
              <w:pStyle w:val="TableText"/>
            </w:pPr>
            <w:r>
              <w:t xml:space="preserve">The various project streams are listed on the </w:t>
            </w:r>
            <w:r w:rsidR="00F93A29">
              <w:t xml:space="preserve">Project Area </w:t>
            </w:r>
            <w:r>
              <w:t>GitHub URL</w:t>
            </w:r>
          </w:p>
        </w:tc>
      </w:tr>
      <w:tr w:rsidRPr="00134C2A" w:rsidR="00134C2A" w:rsidTr="00134C2A" w14:paraId="0382BB6D" w14:textId="77777777">
        <w:trPr>
          <w:cantSplit/>
        </w:trPr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C69F1" w:rsidR="00134C2A" w:rsidP="0094524F" w:rsidRDefault="00134C2A" w14:paraId="7A0410AE" w14:textId="77777777">
            <w:pPr>
              <w:pStyle w:val="TableTextBold"/>
            </w:pPr>
            <w:r w:rsidRPr="003C69F1">
              <w:t>Source Control Tool</w:t>
            </w:r>
          </w:p>
        </w:tc>
        <w:tc>
          <w:tcPr>
            <w:tcW w:w="7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C69F1" w:rsidR="00134C2A" w:rsidP="0094524F" w:rsidRDefault="00134C2A" w14:paraId="0900ECA2" w14:textId="77777777">
            <w:pPr>
              <w:pStyle w:val="TableText"/>
              <w:rPr>
                <w:rFonts w:eastAsiaTheme="majorEastAsia"/>
              </w:rPr>
            </w:pPr>
            <w:r w:rsidRPr="003C69F1">
              <w:t>GitHub</w:t>
            </w:r>
          </w:p>
        </w:tc>
      </w:tr>
    </w:tbl>
    <w:p w:rsidR="00861CE6" w:rsidP="00D96D72" w:rsidRDefault="00D96D72" w14:paraId="495CFD65" w14:textId="77777777">
      <w:pPr>
        <w:pStyle w:val="Heading3"/>
      </w:pPr>
      <w:bookmarkStart w:name="_Toc31282102" w:id="11"/>
      <w:r>
        <w:t>Baseline and Component</w:t>
      </w:r>
      <w:bookmarkEnd w:id="11"/>
    </w:p>
    <w:p w:rsidR="00D96D72" w:rsidP="00D96D72" w:rsidRDefault="003859FF" w14:paraId="0F71D965" w14:textId="3173A043">
      <w:pPr>
        <w:pStyle w:val="BodyText"/>
      </w:pPr>
      <w:r w:rsidRPr="003859FF">
        <w:t>Where the set of artifacts are identified as baselined, grouped, and managed.</w:t>
      </w:r>
    </w:p>
    <w:p w:rsidR="00D96D72" w:rsidP="00705190" w:rsidRDefault="003859FF" w14:paraId="1DADB908" w14:textId="5B955640">
      <w:pPr>
        <w:pStyle w:val="Caption"/>
      </w:pPr>
      <w:bookmarkStart w:name="_Toc31282117" w:id="12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5</w:t>
      </w:r>
      <w:r w:rsidR="006D0E74">
        <w:rPr>
          <w:noProof/>
        </w:rPr>
        <w:fldChar w:fldCharType="end"/>
      </w:r>
      <w:r>
        <w:t>: Baseline and Component</w:t>
      </w:r>
      <w:bookmarkEnd w:id="12"/>
    </w:p>
    <w:tbl>
      <w:tblPr>
        <w:tblStyle w:val="TableGrid"/>
        <w:tblpPr w:leftFromText="180" w:rightFromText="180" w:vertAnchor="text" w:tblpY="1"/>
        <w:tblOverlap w:val="never"/>
        <w:tblW w:w="9350" w:type="dxa"/>
        <w:tblLayout w:type="fixed"/>
        <w:tblLook w:val="04A0" w:firstRow="1" w:lastRow="0" w:firstColumn="1" w:lastColumn="0" w:noHBand="0" w:noVBand="1"/>
        <w:tblDescription w:val="Names and descriptions of components."/>
      </w:tblPr>
      <w:tblGrid>
        <w:gridCol w:w="4675"/>
        <w:gridCol w:w="4675"/>
      </w:tblGrid>
      <w:tr w:rsidRPr="00503E29" w:rsidR="00503E29" w:rsidTr="00315BA5" w14:paraId="12E220F4" w14:textId="77777777">
        <w:trPr>
          <w:cantSplit/>
          <w:tblHeader/>
        </w:trPr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503E29" w:rsidP="00315BA5" w:rsidRDefault="00503E29" w14:paraId="2CA02A5F" w14:textId="77777777">
            <w:pPr>
              <w:pStyle w:val="TableHeading"/>
            </w:pPr>
            <w:r w:rsidRPr="00C70982">
              <w:t>Name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503E29" w:rsidP="00315BA5" w:rsidRDefault="00503E29" w14:paraId="17863669" w14:textId="77777777">
            <w:pPr>
              <w:pStyle w:val="TableHeading"/>
            </w:pPr>
            <w:r w:rsidRPr="00C70982">
              <w:t>Description</w:t>
            </w:r>
          </w:p>
        </w:tc>
      </w:tr>
      <w:tr w:rsidRPr="00503E29" w:rsidR="00315BA5" w:rsidTr="00315BA5" w14:paraId="50318C05" w14:textId="77777777">
        <w:trPr>
          <w:cantSplit/>
          <w:trHeight w:val="197"/>
        </w:trPr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731D" w:rsidR="00315BA5" w:rsidP="00315BA5" w:rsidRDefault="00315BA5" w14:paraId="0214A54E" w14:textId="77777777">
            <w:pPr>
              <w:pStyle w:val="TableText"/>
              <w:rPr>
                <w:rFonts w:eastAsia="Arial"/>
              </w:rPr>
            </w:pPr>
            <w:r w:rsidRPr="00D9731D">
              <w:rPr>
                <w:rFonts w:eastAsia="Arial"/>
              </w:rPr>
              <w:t>GitHub: vistadataproject/VAM2ProjectManagement/Software</w:t>
            </w:r>
          </w:p>
          <w:p w:rsidRPr="00D9731D" w:rsidR="00315BA5" w:rsidP="00315BA5" w:rsidRDefault="00315BA5" w14:paraId="6D1645E6" w14:textId="77777777">
            <w:pPr>
              <w:pStyle w:val="TableText"/>
              <w:rPr>
                <w:rFonts w:eastAsia="Arial"/>
              </w:rPr>
            </w:pPr>
            <w:r w:rsidRPr="00D9731D">
              <w:rPr>
                <w:rFonts w:eastAsia="Arial"/>
              </w:rPr>
              <w:t>Git tag: VAM2-v1.0.0</w:t>
            </w:r>
          </w:p>
          <w:p w:rsidRPr="00D9731D" w:rsidR="00315BA5" w:rsidP="00315BA5" w:rsidRDefault="00315BA5" w14:paraId="0816FD12" w14:textId="0C51DF6B">
            <w:pPr>
              <w:pStyle w:val="TableText"/>
              <w:rPr>
                <w:rFonts w:eastAsia="Arial"/>
                <w:highlight w:val="yellow"/>
              </w:rPr>
            </w:pPr>
            <w:r w:rsidRPr="00D9731D">
              <w:rPr>
                <w:rFonts w:eastAsia="Arial"/>
              </w:rPr>
              <w:t>(</w:t>
            </w:r>
            <w:hyperlink w:history="1" r:id="rId20">
              <w:r w:rsidRPr="00D9731D">
                <w:rPr>
                  <w:rStyle w:val="Hyperlink"/>
                  <w:rFonts w:eastAsia="Arial"/>
                </w:rPr>
                <w:t>https://github.com/vistadataproject/VAM2ProjectManagement/tree/VAM2-v1.0.0</w:t>
              </w:r>
            </w:hyperlink>
            <w:r w:rsidRPr="00D9731D">
              <w:rPr>
                <w:rFonts w:eastAsia="Arial"/>
              </w:rPr>
              <w:t>)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9731D" w:rsidR="00315BA5" w:rsidP="00315BA5" w:rsidRDefault="00315BA5" w14:paraId="74F75980" w14:textId="046F839D">
            <w:pPr>
              <w:pStyle w:val="TableText"/>
              <w:rPr>
                <w:highlight w:val="yellow"/>
              </w:rPr>
            </w:pPr>
            <w:r w:rsidRPr="00D9731D">
              <w:t>Baseline source code, documentation and reports for the VAM2 v1.0.0 deployment release and project completion</w:t>
            </w:r>
          </w:p>
        </w:tc>
      </w:tr>
    </w:tbl>
    <w:p w:rsidR="00D9731D" w:rsidP="00D9731D" w:rsidRDefault="00D9731D" w14:paraId="14DE6307" w14:textId="77777777">
      <w:pPr>
        <w:pStyle w:val="BodyText"/>
      </w:pPr>
    </w:p>
    <w:p w:rsidR="00D9731D" w:rsidRDefault="00D9731D" w14:paraId="6C49DDEE" w14:textId="77777777">
      <w:pPr>
        <w:spacing w:before="0" w:after="240" w:line="480" w:lineRule="auto"/>
        <w:ind w:firstLine="360"/>
        <w:rPr>
          <w:rFonts w:asciiTheme="majorHAnsi" w:hAnsiTheme="majorHAnsi" w:eastAsiaTheme="majorEastAsia" w:cstheme="majorBidi"/>
          <w:b/>
          <w:bCs/>
          <w:iCs/>
          <w:sz w:val="26"/>
          <w:szCs w:val="26"/>
        </w:rPr>
      </w:pPr>
      <w:r>
        <w:br w:type="page"/>
      </w:r>
    </w:p>
    <w:p w:rsidR="00D96D72" w:rsidP="002B4921" w:rsidRDefault="002B4921" w14:paraId="17D573DC" w14:textId="3289D1FE">
      <w:pPr>
        <w:pStyle w:val="Heading3"/>
      </w:pPr>
      <w:bookmarkStart w:name="_Toc31282103" w:id="13"/>
      <w:r>
        <w:t>Build Information</w:t>
      </w:r>
      <w:bookmarkEnd w:id="13"/>
    </w:p>
    <w:p w:rsidR="00D96D72" w:rsidP="002A175E" w:rsidRDefault="00CE26E7" w14:paraId="72CA82CE" w14:textId="77777777">
      <w:pPr>
        <w:pStyle w:val="BodyText"/>
      </w:pPr>
      <w:r>
        <w:t>General information from the build process.</w:t>
      </w:r>
    </w:p>
    <w:p w:rsidR="00CE26E7" w:rsidP="00705190" w:rsidRDefault="00CE26E7" w14:paraId="5E090867" w14:textId="0784B1C3">
      <w:pPr>
        <w:pStyle w:val="Caption"/>
      </w:pPr>
      <w:bookmarkStart w:name="_Toc31282118" w:id="14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6</w:t>
      </w:r>
      <w:r w:rsidR="006D0E74">
        <w:rPr>
          <w:noProof/>
        </w:rPr>
        <w:fldChar w:fldCharType="end"/>
      </w:r>
      <w:r>
        <w:t>:  Build Information</w:t>
      </w:r>
      <w:bookmarkEnd w:id="14"/>
    </w:p>
    <w:tbl>
      <w:tblPr>
        <w:tblStyle w:val="TableGrid32"/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Names and descriptions of build information."/>
      </w:tblPr>
      <w:tblGrid>
        <w:gridCol w:w="2965"/>
        <w:gridCol w:w="6385"/>
      </w:tblGrid>
      <w:tr w:rsidRPr="004C026D" w:rsidR="004C026D" w:rsidTr="00D9731D" w14:paraId="754165AB" w14:textId="77777777">
        <w:trPr>
          <w:tblHeader/>
        </w:trPr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4C026D" w:rsidP="00315BA5" w:rsidRDefault="004C026D" w14:paraId="1B944318" w14:textId="77777777">
            <w:pPr>
              <w:pStyle w:val="TableHeading"/>
            </w:pPr>
            <w:bookmarkStart w:name="_Hlk534618929" w:id="15"/>
            <w:r w:rsidRPr="00C70982">
              <w:t>Name</w:t>
            </w:r>
          </w:p>
        </w:tc>
        <w:tc>
          <w:tcPr>
            <w:tcW w:w="6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4C026D" w:rsidP="00315BA5" w:rsidRDefault="004C026D" w14:paraId="21DEA3DF" w14:textId="77777777">
            <w:pPr>
              <w:pStyle w:val="TableHeading"/>
            </w:pPr>
            <w:r w:rsidRPr="00C70982">
              <w:t>Description</w:t>
            </w:r>
          </w:p>
        </w:tc>
      </w:tr>
      <w:tr w:rsidRPr="004C026D" w:rsidR="00315BA5" w:rsidTr="00D9731D" w14:paraId="1780DAE7" w14:textId="77777777"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C69F1" w:rsidR="00315BA5" w:rsidP="00315BA5" w:rsidRDefault="00315BA5" w14:paraId="68E65225" w14:textId="77777777">
            <w:pPr>
              <w:pStyle w:val="TableTextBold"/>
            </w:pPr>
            <w:r w:rsidRPr="003C69F1">
              <w:t>Build Output</w:t>
            </w:r>
          </w:p>
        </w:tc>
        <w:tc>
          <w:tcPr>
            <w:tcW w:w="6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70982" w:rsidR="00315BA5" w:rsidP="00315BA5" w:rsidRDefault="00315BA5" w14:paraId="59D9E707" w14:textId="0928A2D3">
            <w:pPr>
              <w:pStyle w:val="TableText"/>
              <w:rPr>
                <w:highlight w:val="yellow"/>
              </w:rPr>
            </w:pPr>
            <w:r w:rsidRPr="001041D1">
              <w:t>TrafficMirrorMonitor.zip</w:t>
            </w:r>
          </w:p>
        </w:tc>
      </w:tr>
      <w:tr w:rsidRPr="004C026D" w:rsidR="00D9731D" w:rsidTr="00D9731D" w14:paraId="3DE7AC44" w14:textId="77777777">
        <w:trPr>
          <w:trHeight w:val="70"/>
        </w:trPr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C69F1" w:rsidR="00D9731D" w:rsidP="00D9731D" w:rsidRDefault="00D9731D" w14:paraId="455A7DD9" w14:textId="77777777">
            <w:pPr>
              <w:pStyle w:val="TableTextBold"/>
            </w:pPr>
            <w:r w:rsidRPr="003C69F1">
              <w:t>Build Output Directory</w:t>
            </w:r>
          </w:p>
        </w:tc>
        <w:tc>
          <w:tcPr>
            <w:tcW w:w="6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70982" w:rsidR="00D9731D" w:rsidP="00D9731D" w:rsidRDefault="00D9731D" w14:paraId="3B9AD4EF" w14:textId="15631C09">
            <w:pPr>
              <w:pStyle w:val="TableText"/>
              <w:rPr>
                <w:highlight w:val="yellow"/>
              </w:rPr>
            </w:pPr>
            <w:hyperlink w:history="1" r:id="rId21">
              <w:r w:rsidRPr="00F76CB6">
                <w:rPr>
                  <w:rStyle w:val="Hyperlink"/>
                </w:rPr>
                <w:t>https://github.com/vistadataproject/VAM2ProjectManagement/releases/download/VAM2-v1.0.0</w:t>
              </w:r>
            </w:hyperlink>
            <w:r>
              <w:t xml:space="preserve"> </w:t>
            </w:r>
          </w:p>
        </w:tc>
      </w:tr>
      <w:tr w:rsidRPr="004C026D" w:rsidR="00D9731D" w:rsidTr="00D9731D" w14:paraId="10BC6E83" w14:textId="77777777"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C69F1" w:rsidR="00D9731D" w:rsidP="00D9731D" w:rsidRDefault="00D9731D" w14:paraId="7BC88591" w14:textId="77777777">
            <w:pPr>
              <w:pStyle w:val="TableTextBold"/>
            </w:pPr>
            <w:r w:rsidRPr="003C69F1">
              <w:t>Target Deployment Location</w:t>
            </w:r>
          </w:p>
        </w:tc>
        <w:tc>
          <w:tcPr>
            <w:tcW w:w="6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C69F1" w:rsidR="00D9731D" w:rsidP="00D9731D" w:rsidRDefault="00D9731D" w14:paraId="56B8F5D9" w14:textId="0A976303">
            <w:pPr>
              <w:pStyle w:val="TableText"/>
            </w:pPr>
            <w:r w:rsidRPr="003C69F1">
              <w:t>VA Enterprise Cloud (VAEC)</w:t>
            </w:r>
          </w:p>
        </w:tc>
      </w:tr>
    </w:tbl>
    <w:p w:rsidR="00D96D72" w:rsidP="008B4736" w:rsidRDefault="00505211" w14:paraId="27E8418D" w14:textId="5D0449B6">
      <w:pPr>
        <w:pStyle w:val="Heading3"/>
      </w:pPr>
      <w:bookmarkStart w:name="_Toc31282104" w:id="16"/>
      <w:bookmarkEnd w:id="15"/>
      <w:r>
        <w:t>Build Definition</w:t>
      </w:r>
      <w:bookmarkEnd w:id="16"/>
    </w:p>
    <w:p w:rsidRPr="00C70982" w:rsidR="00505211" w:rsidP="00C70982" w:rsidRDefault="00B3785B" w14:paraId="14278D46" w14:textId="77777777">
      <w:pPr>
        <w:pStyle w:val="BodyText"/>
      </w:pPr>
      <w:r w:rsidRPr="00C70982">
        <w:t>The name of the build definition, which controls what is built and how it is built.</w:t>
      </w:r>
    </w:p>
    <w:p w:rsidR="00505211" w:rsidP="00705190" w:rsidRDefault="00B3785B" w14:paraId="4C63821B" w14:textId="30CDDEFF">
      <w:pPr>
        <w:pStyle w:val="Caption"/>
      </w:pPr>
      <w:bookmarkStart w:name="_Toc31282119" w:id="17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7</w:t>
      </w:r>
      <w:r w:rsidR="006D0E74">
        <w:rPr>
          <w:noProof/>
        </w:rPr>
        <w:fldChar w:fldCharType="end"/>
      </w:r>
      <w:r>
        <w:t>:  Build Definition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 of build definition and description. "/>
      </w:tblPr>
      <w:tblGrid>
        <w:gridCol w:w="2245"/>
        <w:gridCol w:w="7105"/>
      </w:tblGrid>
      <w:tr w:rsidRPr="005B5C9B" w:rsidR="005B5C9B" w:rsidTr="00941FAA" w14:paraId="525CBEA0" w14:textId="77777777">
        <w:trPr>
          <w:cantSplit/>
          <w:tblHeader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5B5C9B" w:rsidP="0094524F" w:rsidRDefault="005B5C9B" w14:paraId="2083312F" w14:textId="77777777">
            <w:pPr>
              <w:pStyle w:val="TableHeading"/>
            </w:pPr>
            <w:r w:rsidRPr="00C70982">
              <w:t>Name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5B5C9B" w:rsidP="0094524F" w:rsidRDefault="005B5C9B" w14:paraId="640296B6" w14:textId="77777777">
            <w:pPr>
              <w:pStyle w:val="TableHeading"/>
            </w:pPr>
            <w:r w:rsidRPr="00C70982">
              <w:t>Description</w:t>
            </w:r>
          </w:p>
        </w:tc>
      </w:tr>
      <w:tr w:rsidRPr="005B5C9B" w:rsidR="00315BA5" w:rsidTr="00A90667" w14:paraId="184B51CB" w14:textId="77777777">
        <w:trPr>
          <w:cantSplit/>
        </w:trPr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81BA5" w:rsidR="00315BA5" w:rsidP="00D9731D" w:rsidRDefault="00315BA5" w14:paraId="4B09D94A" w14:textId="32447CAC">
            <w:pPr>
              <w:pStyle w:val="TableText"/>
              <w:rPr>
                <w:highlight w:val="yellow"/>
              </w:rPr>
            </w:pPr>
            <w:r w:rsidRPr="00D81BA5">
              <w:t>VAM2-v1.0.0</w:t>
            </w:r>
          </w:p>
        </w:tc>
        <w:tc>
          <w:tcPr>
            <w:tcW w:w="7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15BA5" w:rsidR="00315BA5" w:rsidP="00D9731D" w:rsidRDefault="00315BA5" w14:paraId="53E1CB91" w14:textId="400A5420">
            <w:pPr>
              <w:pStyle w:val="TableText"/>
              <w:rPr>
                <w:highlight w:val="yellow"/>
              </w:rPr>
            </w:pPr>
            <w:r w:rsidRPr="00315BA5">
              <w:t>N/A</w:t>
            </w:r>
          </w:p>
        </w:tc>
      </w:tr>
    </w:tbl>
    <w:p w:rsidR="00505211" w:rsidP="00C70982" w:rsidRDefault="003448E4" w14:paraId="1C8DA39A" w14:textId="77777777">
      <w:pPr>
        <w:pStyle w:val="Heading3"/>
      </w:pPr>
      <w:bookmarkStart w:name="_Toc31282105" w:id="18"/>
      <w:r>
        <w:t>Build Label or Number</w:t>
      </w:r>
      <w:bookmarkEnd w:id="18"/>
    </w:p>
    <w:p w:rsidRPr="003448E4" w:rsidR="003448E4" w:rsidP="003448E4" w:rsidRDefault="00725469" w14:paraId="00CA1009" w14:textId="77777777">
      <w:pPr>
        <w:pStyle w:val="BodyText"/>
      </w:pPr>
      <w:r w:rsidRPr="00725469">
        <w:t>The identifier for the derived object or package that was produced for deployment and/or install.</w:t>
      </w:r>
    </w:p>
    <w:p w:rsidR="00CE26E7" w:rsidP="00705190" w:rsidRDefault="00725469" w14:paraId="62D5C883" w14:textId="2B212835">
      <w:pPr>
        <w:pStyle w:val="Caption"/>
      </w:pPr>
      <w:bookmarkStart w:name="_Toc31282120" w:id="19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8</w:t>
      </w:r>
      <w:r w:rsidR="006D0E74">
        <w:rPr>
          <w:noProof/>
        </w:rPr>
        <w:fldChar w:fldCharType="end"/>
      </w:r>
      <w:r>
        <w:t>:  Build Label/Number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s and descriptions of derived objects or packages produced for deployment and/or install."/>
      </w:tblPr>
      <w:tblGrid>
        <w:gridCol w:w="2515"/>
        <w:gridCol w:w="6835"/>
      </w:tblGrid>
      <w:tr w:rsidRPr="00424747" w:rsidR="00424747" w:rsidTr="00941FAA" w14:paraId="4577F8CC" w14:textId="77777777">
        <w:trPr>
          <w:cantSplit/>
          <w:tblHeader/>
        </w:trPr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C70982" w:rsidR="00424747" w:rsidP="0094524F" w:rsidRDefault="00424747" w14:paraId="3E7A3FFA" w14:textId="77777777">
            <w:pPr>
              <w:pStyle w:val="TableHeading"/>
            </w:pPr>
            <w:r w:rsidRPr="00C70982">
              <w:t>Build Label/Number</w:t>
            </w:r>
          </w:p>
        </w:tc>
        <w:tc>
          <w:tcPr>
            <w:tcW w:w="6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424747" w:rsidP="0094524F" w:rsidRDefault="00424747" w14:paraId="72F53ED2" w14:textId="77777777">
            <w:pPr>
              <w:pStyle w:val="TableHeading"/>
            </w:pPr>
            <w:r w:rsidRPr="00C70982">
              <w:t>Description</w:t>
            </w:r>
          </w:p>
        </w:tc>
      </w:tr>
      <w:tr w:rsidRPr="00424747" w:rsidR="00315BA5" w:rsidTr="00A90667" w14:paraId="0DD03E8B" w14:textId="77777777">
        <w:trPr>
          <w:cantSplit/>
        </w:trPr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70982" w:rsidR="00315BA5" w:rsidP="00D9731D" w:rsidRDefault="00315BA5" w14:paraId="2690835A" w14:textId="179A7692">
            <w:pPr>
              <w:pStyle w:val="TableText"/>
              <w:rPr>
                <w:highlight w:val="yellow"/>
              </w:rPr>
            </w:pPr>
            <w:r w:rsidRPr="001041D1">
              <w:t>VAM2-v1.0.0</w:t>
            </w:r>
          </w:p>
        </w:tc>
        <w:tc>
          <w:tcPr>
            <w:tcW w:w="6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70982" w:rsidR="00315BA5" w:rsidP="00D9731D" w:rsidRDefault="00315BA5" w14:paraId="110BD3FD" w14:textId="341B62FB">
            <w:pPr>
              <w:pStyle w:val="TableText"/>
              <w:rPr>
                <w:highlight w:val="yellow"/>
              </w:rPr>
            </w:pPr>
            <w:r w:rsidRPr="001041D1">
              <w:t>N/A</w:t>
            </w:r>
          </w:p>
        </w:tc>
      </w:tr>
    </w:tbl>
    <w:p w:rsidR="00CE26E7" w:rsidP="006E1768" w:rsidRDefault="006E1768" w14:paraId="08FC25BA" w14:textId="77777777">
      <w:pPr>
        <w:pStyle w:val="Heading1"/>
      </w:pPr>
      <w:bookmarkStart w:name="_Toc31282106" w:id="20"/>
      <w:r>
        <w:t>Build and Packaging</w:t>
      </w:r>
      <w:bookmarkEnd w:id="20"/>
    </w:p>
    <w:p w:rsidR="006E1768" w:rsidP="00FF01F2" w:rsidRDefault="00FF01F2" w14:paraId="4C401222" w14:textId="3FF2E181">
      <w:pPr>
        <w:pStyle w:val="Heading2"/>
      </w:pPr>
      <w:bookmarkStart w:name="_Toc31282107" w:id="21"/>
      <w:r>
        <w:t>Build Logs</w:t>
      </w:r>
      <w:bookmarkEnd w:id="21"/>
    </w:p>
    <w:p w:rsidRPr="00CA4EF0" w:rsidR="00315BA5" w:rsidP="009A7F05" w:rsidRDefault="00315BA5" w14:paraId="1367C589" w14:textId="5BF35BC6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Build and release information can be found via the following GitHub URL: </w:t>
      </w:r>
      <w:hyperlink w:history="1" r:id="rId22">
        <w:r w:rsidRPr="00F76CB6">
          <w:rPr>
            <w:rStyle w:val="Hyperlink"/>
          </w:rPr>
          <w:t>https://github.com/vistadataproject/VAM2ProjectManagement/releases</w:t>
        </w:r>
      </w:hyperlink>
      <w:r>
        <w:t xml:space="preserve"> </w:t>
      </w:r>
    </w:p>
    <w:p w:rsidR="00CE26E7" w:rsidP="00D04A6A" w:rsidRDefault="00D04A6A" w14:paraId="33BE59BE" w14:textId="5549A618">
      <w:pPr>
        <w:pStyle w:val="Heading2"/>
      </w:pPr>
      <w:bookmarkStart w:name="_Toc31282108" w:id="22"/>
      <w:r>
        <w:t>Build System/Process Information</w:t>
      </w:r>
      <w:bookmarkEnd w:id="22"/>
    </w:p>
    <w:p w:rsidRPr="00CA4EF0" w:rsidR="009A7F05" w:rsidP="009A7F05" w:rsidRDefault="00D81BA5" w14:paraId="30DAB67A" w14:textId="589B641A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VAM uses Gulp, an open source build tool, to create the software deployment package for the Traffic Mirror Monitor software.</w:t>
      </w:r>
    </w:p>
    <w:p w:rsidR="00CE26E7" w:rsidP="00CC31F6" w:rsidRDefault="00A54732" w14:paraId="10FC01CE" w14:textId="77777777">
      <w:pPr>
        <w:pStyle w:val="Heading1"/>
      </w:pPr>
      <w:bookmarkStart w:name="_Toc31282109" w:id="23"/>
      <w:r>
        <w:t>Change Tracking</w:t>
      </w:r>
      <w:bookmarkEnd w:id="23"/>
    </w:p>
    <w:p w:rsidR="00A54732" w:rsidP="00A54732" w:rsidRDefault="00A54732" w14:paraId="2EDE051E" w14:textId="31AEFC80">
      <w:pPr>
        <w:pStyle w:val="BodyText"/>
      </w:pPr>
      <w:r>
        <w:t>The change tracking tool and detailed information.</w:t>
      </w:r>
      <w:r w:rsidR="00BD2554">
        <w:t xml:space="preserve"> </w:t>
      </w:r>
      <w:r w:rsidRPr="00BD2554" w:rsidR="00BD2554">
        <w:t xml:space="preserve">At the time of this writing, </w:t>
      </w:r>
      <w:r w:rsidR="008B4736">
        <w:t xml:space="preserve">no </w:t>
      </w:r>
      <w:r w:rsidRPr="00BD2554" w:rsidR="00BD2554">
        <w:t>access POC, access request forms, or access requirements have been identified.</w:t>
      </w:r>
    </w:p>
    <w:p w:rsidR="00A54732" w:rsidP="00705190" w:rsidRDefault="00A54732" w14:paraId="16771C1A" w14:textId="04BD30EA">
      <w:pPr>
        <w:pStyle w:val="Caption"/>
      </w:pPr>
      <w:bookmarkStart w:name="_Toc31282121" w:id="24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9</w:t>
      </w:r>
      <w:r w:rsidR="006D0E74">
        <w:rPr>
          <w:noProof/>
        </w:rPr>
        <w:fldChar w:fldCharType="end"/>
      </w:r>
      <w:r>
        <w:t>:  Change Tracking</w:t>
      </w:r>
      <w:bookmarkEnd w:id="24"/>
    </w:p>
    <w:tbl>
      <w:tblPr>
        <w:tblStyle w:val="TableGrid4"/>
        <w:tblW w:w="5000" w:type="pct"/>
        <w:tblLayout w:type="fixed"/>
        <w:tblLook w:val="04A0" w:firstRow="1" w:lastRow="0" w:firstColumn="1" w:lastColumn="0" w:noHBand="0" w:noVBand="1"/>
        <w:tblDescription w:val="Change Tracking, detailed by tool, tool location, onsite or offsite, tool access/POC, and access information."/>
      </w:tblPr>
      <w:tblGrid>
        <w:gridCol w:w="1345"/>
        <w:gridCol w:w="2070"/>
        <w:gridCol w:w="1530"/>
        <w:gridCol w:w="2251"/>
        <w:gridCol w:w="2154"/>
      </w:tblGrid>
      <w:tr w:rsidRPr="00A54732" w:rsidR="00A54732" w:rsidTr="000D1117" w14:paraId="7D1C5FCB" w14:textId="77777777">
        <w:trPr>
          <w:cantSplit/>
          <w:tblHeader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A54732" w:rsidP="0094524F" w:rsidRDefault="00A54732" w14:paraId="727DE0DE" w14:textId="77777777">
            <w:pPr>
              <w:pStyle w:val="TableHeading"/>
            </w:pPr>
            <w:r w:rsidRPr="00C70982">
              <w:t>Change Tracking Tool</w:t>
            </w:r>
          </w:p>
        </w:tc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A54732" w:rsidP="0094524F" w:rsidRDefault="00A54732" w14:paraId="6228932A" w14:textId="77777777">
            <w:pPr>
              <w:pStyle w:val="TableHeading"/>
            </w:pPr>
            <w:r w:rsidRPr="00C70982">
              <w:t>Change Tracking Tool Location</w:t>
            </w:r>
          </w:p>
        </w:tc>
        <w:tc>
          <w:tcPr>
            <w:tcW w:w="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A54732" w:rsidP="0094524F" w:rsidRDefault="00A54732" w14:paraId="49A2AF76" w14:textId="77777777">
            <w:pPr>
              <w:pStyle w:val="TableHeading"/>
            </w:pPr>
            <w:r w:rsidRPr="00C70982">
              <w:t>Tool Onsite/ Offsite</w:t>
            </w:r>
          </w:p>
        </w:tc>
        <w:tc>
          <w:tcPr>
            <w:tcW w:w="12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A54732" w:rsidP="0094524F" w:rsidRDefault="00A54732" w14:paraId="01322FB7" w14:textId="77777777">
            <w:pPr>
              <w:pStyle w:val="TableHeading"/>
            </w:pPr>
            <w:r w:rsidRPr="00C70982">
              <w:t>Change Tracking Tool Access/POC</w:t>
            </w:r>
          </w:p>
        </w:tc>
        <w:tc>
          <w:tcPr>
            <w:tcW w:w="11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A54732" w:rsidP="0094524F" w:rsidRDefault="00A54732" w14:paraId="7D5D3DE4" w14:textId="77777777">
            <w:pPr>
              <w:pStyle w:val="TableHeading"/>
            </w:pPr>
            <w:r w:rsidRPr="00C70982">
              <w:t>Access Information (Forms or other access requirements)</w:t>
            </w:r>
          </w:p>
        </w:tc>
      </w:tr>
      <w:tr w:rsidRPr="00A54732" w:rsidR="00D81BA5" w:rsidTr="000D1117" w14:paraId="4B46EA5B" w14:textId="77777777">
        <w:trPr>
          <w:cantSplit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69F1" w:rsidR="00D81BA5" w:rsidP="00D81BA5" w:rsidRDefault="00D81BA5" w14:paraId="709FDCCF" w14:textId="33FCAC49">
            <w:pPr>
              <w:pStyle w:val="TableText"/>
            </w:pPr>
            <w:r>
              <w:t>GitHub Issue Tracking</w:t>
            </w:r>
          </w:p>
        </w:tc>
        <w:tc>
          <w:tcPr>
            <w:tcW w:w="11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81BA5" w:rsidP="00D81BA5" w:rsidRDefault="00D81BA5" w14:paraId="3FE6E470" w14:textId="2751602E">
            <w:pPr>
              <w:pStyle w:val="TableText"/>
            </w:pPr>
            <w:r>
              <w:t>GitHub</w:t>
            </w:r>
          </w:p>
        </w:tc>
        <w:tc>
          <w:tcPr>
            <w:tcW w:w="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81BA5" w:rsidP="00D81BA5" w:rsidRDefault="00D81BA5" w14:paraId="17D6849E" w14:textId="6FD3B516">
            <w:pPr>
              <w:pStyle w:val="TableText"/>
            </w:pPr>
            <w:r>
              <w:t>Offsite</w:t>
            </w:r>
          </w:p>
        </w:tc>
        <w:tc>
          <w:tcPr>
            <w:tcW w:w="12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70982" w:rsidR="00D81BA5" w:rsidP="00D81BA5" w:rsidRDefault="00D81BA5" w14:paraId="1BAA5267" w14:textId="7CB83039">
            <w:pPr>
              <w:pStyle w:val="TableText"/>
              <w:rPr>
                <w:highlight w:val="yellow"/>
              </w:rPr>
            </w:pPr>
            <w:r w:rsidRPr="001041D1">
              <w:t>Mike Furoyama</w:t>
            </w:r>
          </w:p>
        </w:tc>
        <w:tc>
          <w:tcPr>
            <w:tcW w:w="11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81BA5" w:rsidR="00D81BA5" w:rsidP="00D81BA5" w:rsidRDefault="00D81BA5" w14:paraId="70280B50" w14:textId="6BD49CD6">
            <w:pPr>
              <w:rPr>
                <w:rFonts w:asciiTheme="majorHAnsi" w:hAnsiTheme="majorHAnsi" w:cstheme="majorHAnsi"/>
              </w:rPr>
            </w:pPr>
            <w:hyperlink w:history="1" r:id="rId23">
              <w:r w:rsidRPr="001E4CF5">
                <w:rPr>
                  <w:rStyle w:val="Hyperlink"/>
                  <w:rFonts w:asciiTheme="majorHAnsi" w:hAnsiTheme="majorHAnsi" w:eastAsiaTheme="majorEastAsia" w:cstheme="majorHAnsi"/>
                </w:rPr>
                <w:t>https://github.com/vistadataproject/VAM2ProjectManagement/issues</w:t>
              </w:r>
            </w:hyperlink>
          </w:p>
        </w:tc>
      </w:tr>
    </w:tbl>
    <w:p w:rsidR="00A54732" w:rsidP="00F30BD1" w:rsidRDefault="00B8087C" w14:paraId="02B071B0" w14:textId="66ECE6E0">
      <w:pPr>
        <w:pStyle w:val="Heading2"/>
      </w:pPr>
      <w:bookmarkStart w:name="_Toc31282110" w:id="25"/>
      <w:r>
        <w:t xml:space="preserve">GitHub </w:t>
      </w:r>
      <w:r w:rsidRPr="00F30BD1" w:rsidR="00F30BD1">
        <w:t>Repository</w:t>
      </w:r>
      <w:bookmarkEnd w:id="25"/>
    </w:p>
    <w:p w:rsidR="00A54732" w:rsidP="00705190" w:rsidRDefault="00AA02B6" w14:paraId="71EE6D03" w14:textId="1005434C">
      <w:pPr>
        <w:pStyle w:val="Caption"/>
      </w:pPr>
      <w:bookmarkStart w:name="_Toc31282122" w:id="26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10</w:t>
      </w:r>
      <w:r w:rsidR="006D0E74">
        <w:rPr>
          <w:noProof/>
        </w:rPr>
        <w:fldChar w:fldCharType="end"/>
      </w:r>
      <w:r>
        <w:t>:  CCM Repository</w:t>
      </w:r>
      <w:bookmarkEnd w:id="26"/>
    </w:p>
    <w:tbl>
      <w:tblPr>
        <w:tblStyle w:val="TableGrid33"/>
        <w:tblW w:w="0" w:type="auto"/>
        <w:tblLook w:val="04A0" w:firstRow="1" w:lastRow="0" w:firstColumn="1" w:lastColumn="0" w:noHBand="0" w:noVBand="1"/>
        <w:tblDescription w:val="CCM/RTC Repository Location required for Work Item (change tracking) information. "/>
      </w:tblPr>
      <w:tblGrid>
        <w:gridCol w:w="3106"/>
        <w:gridCol w:w="6244"/>
      </w:tblGrid>
      <w:tr w:rsidRPr="00AA02B6" w:rsidR="00AA02B6" w:rsidTr="00941FAA" w14:paraId="3A6EE0D3" w14:textId="77777777">
        <w:trPr>
          <w:cantSplit/>
          <w:tblHeader/>
        </w:trPr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AA02B6" w:rsidP="0094524F" w:rsidRDefault="00AA02B6" w14:paraId="62D8EE18" w14:textId="77777777">
            <w:pPr>
              <w:pStyle w:val="TableHeading"/>
            </w:pPr>
            <w:r w:rsidRPr="00C70982">
              <w:t>Location</w:t>
            </w:r>
          </w:p>
        </w:tc>
        <w:tc>
          <w:tcPr>
            <w:tcW w:w="6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AA02B6" w:rsidP="0094524F" w:rsidRDefault="00AA02B6" w14:paraId="3732FF0A" w14:textId="77777777">
            <w:pPr>
              <w:pStyle w:val="TableHeading"/>
            </w:pPr>
            <w:r w:rsidRPr="00C70982">
              <w:t>Terms</w:t>
            </w:r>
          </w:p>
        </w:tc>
      </w:tr>
      <w:tr w:rsidRPr="00AA02B6" w:rsidR="00D81BA5" w:rsidTr="00BD2554" w14:paraId="32521725" w14:textId="77777777">
        <w:trPr>
          <w:cantSplit/>
        </w:trPr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AA02B6" w:rsidR="00D81BA5" w:rsidP="00D81BA5" w:rsidRDefault="00D81BA5" w14:paraId="4AB3CF5A" w14:textId="2962062E">
            <w:pPr>
              <w:pStyle w:val="TableTextBold"/>
            </w:pPr>
            <w:r>
              <w:t>GitHub</w:t>
            </w:r>
            <w:r w:rsidRPr="00AA02B6">
              <w:t xml:space="preserve"> URL</w:t>
            </w:r>
          </w:p>
        </w:tc>
        <w:tc>
          <w:tcPr>
            <w:tcW w:w="6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:rsidRPr="003C69F1" w:rsidR="00D81BA5" w:rsidP="00D81BA5" w:rsidRDefault="00D81BA5" w14:paraId="6F267B38" w14:textId="7920F41C">
            <w:pPr>
              <w:pStyle w:val="TableText"/>
            </w:pPr>
            <w:hyperlink w:history="1" r:id="rId24">
              <w:r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  <w:r>
              <w:rPr>
                <w:rStyle w:val="Hyperlink"/>
                <w:rFonts w:eastAsiaTheme="majorEastAsia"/>
              </w:rPr>
              <w:t>/VAM2ProjectManagement</w:t>
            </w:r>
          </w:p>
        </w:tc>
      </w:tr>
      <w:tr w:rsidRPr="00AA02B6" w:rsidR="00BD2554" w:rsidTr="00BD2554" w14:paraId="2A0670F6" w14:textId="77777777">
        <w:trPr>
          <w:cantSplit/>
        </w:trPr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AA02B6" w:rsidR="00BD2554" w:rsidP="0094524F" w:rsidRDefault="00B8087C" w14:paraId="124EAD67" w14:textId="3093CE48">
            <w:pPr>
              <w:pStyle w:val="TableTextBold"/>
            </w:pPr>
            <w:r>
              <w:t>GitHub</w:t>
            </w:r>
            <w:r w:rsidRPr="00AA02B6">
              <w:t xml:space="preserve"> </w:t>
            </w:r>
            <w:r w:rsidRPr="00AA02B6" w:rsidR="00BD2554">
              <w:t>Project Area</w:t>
            </w:r>
          </w:p>
        </w:tc>
        <w:tc>
          <w:tcPr>
            <w:tcW w:w="6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hideMark/>
          </w:tcPr>
          <w:p w:rsidRPr="003C69F1" w:rsidR="00BD2554" w:rsidP="0094524F" w:rsidRDefault="00BD2554" w14:paraId="6F5EFC6A" w14:textId="3BE3453D">
            <w:pPr>
              <w:pStyle w:val="TableText"/>
            </w:pPr>
            <w:r>
              <w:t>VistA Data Project</w:t>
            </w:r>
          </w:p>
        </w:tc>
      </w:tr>
      <w:tr w:rsidRPr="00AA02B6" w:rsidR="00BD2554" w:rsidTr="00BD2554" w14:paraId="48056521" w14:textId="77777777">
        <w:trPr>
          <w:cantSplit/>
        </w:trPr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A02B6" w:rsidR="00BD2554" w:rsidP="0094524F" w:rsidRDefault="00B8087C" w14:paraId="542849FC" w14:textId="315D6325">
            <w:pPr>
              <w:pStyle w:val="TableTextBold"/>
            </w:pPr>
            <w:r>
              <w:t>GitHub</w:t>
            </w:r>
            <w:r w:rsidRPr="00AA02B6">
              <w:t xml:space="preserve"> </w:t>
            </w:r>
            <w:r w:rsidRPr="00AA02B6" w:rsidR="00BD2554">
              <w:t>Team Area</w:t>
            </w:r>
          </w:p>
        </w:tc>
        <w:tc>
          <w:tcPr>
            <w:tcW w:w="6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C69F1" w:rsidR="00BD2554" w:rsidP="0094524F" w:rsidRDefault="00BD2554" w14:paraId="28AB205D" w14:textId="08AD2919">
            <w:pPr>
              <w:pStyle w:val="TableText"/>
            </w:pPr>
            <w:r>
              <w:t>VAM2 Project Management</w:t>
            </w:r>
          </w:p>
        </w:tc>
      </w:tr>
    </w:tbl>
    <w:p w:rsidR="00B8087C" w:rsidP="00112FB1" w:rsidRDefault="00B8087C" w14:paraId="72C93D3F" w14:textId="387B10F6">
      <w:pPr>
        <w:pStyle w:val="Heading1"/>
      </w:pPr>
      <w:bookmarkStart w:name="_Toc31282111" w:id="27"/>
      <w:r>
        <w:t>Changes Since Last VDD</w:t>
      </w:r>
      <w:bookmarkEnd w:id="27"/>
    </w:p>
    <w:p w:rsidRPr="00FC0DD6" w:rsidR="00FC0DD6" w:rsidP="00C70982" w:rsidRDefault="00FC0DD6" w14:paraId="64468F26" w14:textId="40BC7A2E">
      <w:pPr>
        <w:pStyle w:val="BodyText"/>
      </w:pPr>
      <w:r>
        <w:t>This section is not applicable for VAM.</w:t>
      </w:r>
    </w:p>
    <w:p w:rsidR="00AA02B6" w:rsidP="00112FB1" w:rsidRDefault="00112FB1" w14:paraId="1205788F" w14:textId="078E225F">
      <w:pPr>
        <w:pStyle w:val="Heading1"/>
      </w:pPr>
      <w:bookmarkStart w:name="_Toc31282112" w:id="28"/>
      <w:r>
        <w:t>Release (Deployment) Information</w:t>
      </w:r>
      <w:bookmarkEnd w:id="28"/>
    </w:p>
    <w:p w:rsidR="00112FB1" w:rsidP="00705190" w:rsidRDefault="00112FB1" w14:paraId="41CA7F8F" w14:textId="77D9E3E4">
      <w:pPr>
        <w:pStyle w:val="Caption"/>
      </w:pPr>
      <w:bookmarkStart w:name="_Toc31282123" w:id="29"/>
      <w:r>
        <w:t xml:space="preserve">Table </w:t>
      </w:r>
      <w:r w:rsidR="006D0E74">
        <w:fldChar w:fldCharType="begin"/>
      </w:r>
      <w:r w:rsidR="006D0E74">
        <w:instrText xml:space="preserve"> SEQ Table \* ARABIC </w:instrText>
      </w:r>
      <w:r w:rsidR="006D0E74">
        <w:fldChar w:fldCharType="separate"/>
      </w:r>
      <w:r w:rsidR="000D1117">
        <w:rPr>
          <w:noProof/>
        </w:rPr>
        <w:t>11</w:t>
      </w:r>
      <w:r w:rsidR="006D0E74">
        <w:rPr>
          <w:noProof/>
        </w:rPr>
        <w:fldChar w:fldCharType="end"/>
      </w:r>
      <w:r>
        <w:t xml:space="preserve">:  Release </w:t>
      </w:r>
      <w:r w:rsidR="001E3955">
        <w:t>Point of Contact</w:t>
      </w:r>
      <w:bookmarkEnd w:id="29"/>
    </w:p>
    <w:tbl>
      <w:tblPr>
        <w:tblStyle w:val="TableGrid5"/>
        <w:tblW w:w="5000" w:type="pct"/>
        <w:tblLook w:val="04A0" w:firstRow="1" w:lastRow="0" w:firstColumn="1" w:lastColumn="0" w:noHBand="0" w:noVBand="1"/>
        <w:tblDescription w:val="Release Deployment information, including identification, POC name, and POC contact."/>
      </w:tblPr>
      <w:tblGrid>
        <w:gridCol w:w="2478"/>
        <w:gridCol w:w="3164"/>
        <w:gridCol w:w="3708"/>
      </w:tblGrid>
      <w:tr w:rsidRPr="00193855" w:rsidR="00193855" w:rsidTr="00C70982" w14:paraId="464DB038" w14:textId="77777777">
        <w:trPr>
          <w:cantSplit/>
          <w:trHeight w:val="188"/>
          <w:tblHeader/>
        </w:trPr>
        <w:tc>
          <w:tcPr>
            <w:tcW w:w="1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193855" w:rsidP="0094524F" w:rsidRDefault="00193855" w14:paraId="108C7030" w14:textId="77777777">
            <w:pPr>
              <w:pStyle w:val="TableHeading"/>
            </w:pPr>
            <w:r w:rsidRPr="00C70982">
              <w:t>Release Identification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193855" w:rsidP="0094524F" w:rsidRDefault="00193855" w14:paraId="76B88FBD" w14:textId="77777777">
            <w:pPr>
              <w:pStyle w:val="TableHeading"/>
            </w:pPr>
            <w:r w:rsidRPr="00C70982">
              <w:t>Release Package POC Name</w:t>
            </w:r>
          </w:p>
        </w:tc>
        <w:tc>
          <w:tcPr>
            <w:tcW w:w="1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C70982" w:rsidR="00193855" w:rsidP="0094524F" w:rsidRDefault="00193855" w14:paraId="216F4F9B" w14:textId="77777777">
            <w:pPr>
              <w:pStyle w:val="TableHeading"/>
            </w:pPr>
            <w:r w:rsidRPr="00C70982">
              <w:t>Release Package POC E-mail</w:t>
            </w:r>
          </w:p>
        </w:tc>
      </w:tr>
      <w:tr w:rsidRPr="00193855" w:rsidR="00193855" w:rsidTr="00A90667" w14:paraId="6C72BFF5" w14:textId="77777777">
        <w:trPr>
          <w:cantSplit/>
        </w:trPr>
        <w:tc>
          <w:tcPr>
            <w:tcW w:w="1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5190" w:rsidR="00193855" w:rsidP="0094524F" w:rsidRDefault="00D81BA5" w14:paraId="2D6E360D" w14:textId="6C981CCD">
            <w:pPr>
              <w:pStyle w:val="TableText"/>
            </w:pPr>
            <w:r>
              <w:t>VAM2-v1.0.0</w:t>
            </w:r>
          </w:p>
        </w:tc>
        <w:tc>
          <w:tcPr>
            <w:tcW w:w="16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5190" w:rsidR="00193855" w:rsidP="0094524F" w:rsidRDefault="002469AC" w14:paraId="781C652A" w14:textId="3D983D2A">
            <w:pPr>
              <w:pStyle w:val="TableText"/>
            </w:pPr>
            <w:r w:rsidRPr="00705190">
              <w:t>Savio Mendonsa</w:t>
            </w:r>
          </w:p>
        </w:tc>
        <w:tc>
          <w:tcPr>
            <w:tcW w:w="1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05190" w:rsidR="00193855" w:rsidP="0094524F" w:rsidRDefault="00D81BA5" w14:paraId="7461F14B" w14:textId="24FF2889">
            <w:pPr>
              <w:pStyle w:val="TableText"/>
            </w:pPr>
            <w:hyperlink w:history="1" r:id="rId25">
              <w:r w:rsidRPr="00F76CB6">
                <w:rPr>
                  <w:rStyle w:val="Hyperlink"/>
                </w:rPr>
                <w:t>savio.mendonsa@va.gov</w:t>
              </w:r>
            </w:hyperlink>
            <w:r>
              <w:t xml:space="preserve"> </w:t>
            </w:r>
          </w:p>
        </w:tc>
      </w:tr>
    </w:tbl>
    <w:p w:rsidRPr="003C69F1" w:rsidR="00A54732" w:rsidP="00D81BA5" w:rsidRDefault="00A54732" w14:paraId="233B98A9" w14:textId="77777777">
      <w:pPr>
        <w:pStyle w:val="Caption"/>
      </w:pPr>
    </w:p>
    <w:sectPr w:rsidRPr="003C69F1" w:rsidR="00A54732" w:rsidSect="00B65CB3"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510" w:rsidP="00AE1DED" w:rsidRDefault="00006510" w14:paraId="24EE3B42" w14:textId="77777777">
      <w:pPr>
        <w:spacing w:before="0" w:after="0"/>
      </w:pPr>
      <w:r>
        <w:separator/>
      </w:r>
    </w:p>
  </w:endnote>
  <w:endnote w:type="continuationSeparator" w:id="0">
    <w:p w:rsidR="00006510" w:rsidP="00AE1DED" w:rsidRDefault="00006510" w14:paraId="33D3D0B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21F7D" w:rsidR="00D9731D" w:rsidP="00BB5CE9" w:rsidRDefault="00D9731D" w14:paraId="2BDD5A3E" w14:textId="50FBAA8D">
    <w:pPr>
      <w:pStyle w:val="Footer"/>
      <w:rPr>
        <w:rStyle w:val="PageNumber"/>
        <w:i/>
      </w:rPr>
    </w:pPr>
    <w:r>
      <w:rPr>
        <w:rStyle w:val="normaltextrun"/>
      </w:rPr>
      <w:t>VAM VAEC Security</w:t>
    </w:r>
  </w:p>
  <w:p w:rsidR="00D9731D" w:rsidRDefault="00D9731D" w14:paraId="67C0D1F0" w14:textId="3FF27CF7">
    <w:pPr>
      <w:pStyle w:val="Footer"/>
    </w:pPr>
    <w:r>
      <w:rPr>
        <w:rStyle w:val="FooterChar"/>
      </w:rPr>
      <w:t>Version Description Document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</w:rPr>
      <w:t>4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  <w:r>
      <w:t>January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510" w:rsidP="00AE1DED" w:rsidRDefault="00006510" w14:paraId="5799414A" w14:textId="77777777">
      <w:pPr>
        <w:spacing w:before="0" w:after="0"/>
      </w:pPr>
      <w:r>
        <w:separator/>
      </w:r>
    </w:p>
  </w:footnote>
  <w:footnote w:type="continuationSeparator" w:id="0">
    <w:p w:rsidR="00006510" w:rsidP="00AE1DED" w:rsidRDefault="00006510" w14:paraId="6BF6E1F0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1D" w:rsidRDefault="00D9731D" w14:paraId="41368137" w14:textId="79E225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1D" w:rsidRDefault="00D9731D" w14:paraId="3EAA35BB" w14:textId="73D1DF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1D" w:rsidRDefault="00D9731D" w14:paraId="7BBFF5DB" w14:textId="7EC58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7A"/>
    <w:multiLevelType w:val="multilevel"/>
    <w:tmpl w:val="41663A08"/>
    <w:numStyleLink w:val="ListBullets"/>
  </w:abstractNum>
  <w:abstractNum w:abstractNumId="1" w15:restartNumberingAfterBreak="0">
    <w:nsid w:val="09257379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27E87"/>
    <w:multiLevelType w:val="multilevel"/>
    <w:tmpl w:val="F54E79D2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944"/>
      </w:pPr>
      <w:rPr>
        <w:rFonts w:hint="default"/>
      </w:rPr>
    </w:lvl>
  </w:abstractNum>
  <w:abstractNum w:abstractNumId="3" w15:restartNumberingAfterBreak="0">
    <w:nsid w:val="0A051A93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4" w15:restartNumberingAfterBreak="0">
    <w:nsid w:val="100E1877"/>
    <w:multiLevelType w:val="multilevel"/>
    <w:tmpl w:val="790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5BA246C"/>
    <w:multiLevelType w:val="multilevel"/>
    <w:tmpl w:val="3F2E3CDA"/>
    <w:lvl w:ilvl="0">
      <w:start w:val="1"/>
      <w:numFmt w:val="decimal"/>
      <w:pStyle w:val="TableNumbered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TableNumbered2"/>
      <w:lvlText w:val="%2)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A7111E5"/>
    <w:multiLevelType w:val="multilevel"/>
    <w:tmpl w:val="67C8D5C6"/>
    <w:numStyleLink w:val="ListNumbered"/>
  </w:abstractNum>
  <w:abstractNum w:abstractNumId="7" w15:restartNumberingAfterBreak="0">
    <w:nsid w:val="21795AD6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101116"/>
    <w:multiLevelType w:val="multilevel"/>
    <w:tmpl w:val="08F620BA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28201D34"/>
    <w:multiLevelType w:val="multilevel"/>
    <w:tmpl w:val="FF3C4378"/>
    <w:styleLink w:val="TableNumber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D955B9B"/>
    <w:multiLevelType w:val="multilevel"/>
    <w:tmpl w:val="AFA86F6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8" w:hanging="2088"/>
      </w:pPr>
      <w:rPr>
        <w:rFonts w:hint="default"/>
      </w:rPr>
    </w:lvl>
  </w:abstractNum>
  <w:abstractNum w:abstractNumId="11" w15:restartNumberingAfterBreak="0">
    <w:nsid w:val="2DBC3C66"/>
    <w:multiLevelType w:val="multilevel"/>
    <w:tmpl w:val="41663A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190339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13" w15:restartNumberingAfterBreak="0">
    <w:nsid w:val="48E950BC"/>
    <w:multiLevelType w:val="multilevel"/>
    <w:tmpl w:val="67C8D5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685B13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19226A"/>
    <w:multiLevelType w:val="multilevel"/>
    <w:tmpl w:val="8190E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074824"/>
    <w:multiLevelType w:val="multilevel"/>
    <w:tmpl w:val="67C8D5C6"/>
    <w:styleLink w:val="ListNumbered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267" w:hanging="547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944" w:hanging="677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8866898"/>
    <w:multiLevelType w:val="multilevel"/>
    <w:tmpl w:val="41663A08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5438F8"/>
    <w:multiLevelType w:val="hybridMultilevel"/>
    <w:tmpl w:val="FCE21A7C"/>
    <w:lvl w:ilvl="0" w:tplc="DAA4633C">
      <w:start w:val="1"/>
      <w:numFmt w:val="bullet"/>
      <w:pStyle w:val="Table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DEFE5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D344D8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8889F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7E757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AC4A95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A06DB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2FCE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730701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5280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C865ED"/>
    <w:multiLevelType w:val="multilevel"/>
    <w:tmpl w:val="B6A0B5E6"/>
    <w:lvl w:ilvl="0">
      <w:start w:val="1"/>
      <w:numFmt w:val="decimal"/>
      <w:pStyle w:val="Heading1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21" w15:restartNumberingAfterBreak="0">
    <w:nsid w:val="71E53BBE"/>
    <w:multiLevelType w:val="multilevel"/>
    <w:tmpl w:val="4BF8D1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11"/>
  </w:num>
  <w:num w:numId="7">
    <w:abstractNumId w:val="8"/>
  </w:num>
  <w:num w:numId="8">
    <w:abstractNumId w:val="21"/>
  </w:num>
  <w:num w:numId="9">
    <w:abstractNumId w:val="9"/>
  </w:num>
  <w:num w:numId="10">
    <w:abstractNumId w:val="5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12"/>
  </w:num>
  <w:num w:numId="20">
    <w:abstractNumId w:val="7"/>
  </w:num>
  <w:num w:numId="21">
    <w:abstractNumId w:val="3"/>
  </w:num>
  <w:num w:numId="22">
    <w:abstractNumId w:val="14"/>
  </w:num>
  <w:num w:numId="23">
    <w:abstractNumId w:val="19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0"/>
  </w:num>
  <w:num w:numId="29">
    <w:abstractNumId w:val="6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4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7D"/>
    <w:rsid w:val="00006408"/>
    <w:rsid w:val="00006510"/>
    <w:rsid w:val="00053BD2"/>
    <w:rsid w:val="00060433"/>
    <w:rsid w:val="000672A8"/>
    <w:rsid w:val="00072D7A"/>
    <w:rsid w:val="00083C4C"/>
    <w:rsid w:val="00091559"/>
    <w:rsid w:val="00091E8F"/>
    <w:rsid w:val="000B4A0A"/>
    <w:rsid w:val="000C1942"/>
    <w:rsid w:val="000C7C95"/>
    <w:rsid w:val="000D08B4"/>
    <w:rsid w:val="000D1117"/>
    <w:rsid w:val="000E320F"/>
    <w:rsid w:val="000E51E0"/>
    <w:rsid w:val="00105215"/>
    <w:rsid w:val="00110135"/>
    <w:rsid w:val="00112FB1"/>
    <w:rsid w:val="001237D7"/>
    <w:rsid w:val="001259AA"/>
    <w:rsid w:val="00126063"/>
    <w:rsid w:val="00134C2A"/>
    <w:rsid w:val="00156DAF"/>
    <w:rsid w:val="001615DA"/>
    <w:rsid w:val="0019071D"/>
    <w:rsid w:val="00193855"/>
    <w:rsid w:val="0019575C"/>
    <w:rsid w:val="001B0B89"/>
    <w:rsid w:val="001C38C2"/>
    <w:rsid w:val="001D2275"/>
    <w:rsid w:val="001E3955"/>
    <w:rsid w:val="001E5773"/>
    <w:rsid w:val="001E623F"/>
    <w:rsid w:val="001F794C"/>
    <w:rsid w:val="0020378F"/>
    <w:rsid w:val="00217921"/>
    <w:rsid w:val="00220CDD"/>
    <w:rsid w:val="00235371"/>
    <w:rsid w:val="00237E23"/>
    <w:rsid w:val="002469AC"/>
    <w:rsid w:val="002470A2"/>
    <w:rsid w:val="00251587"/>
    <w:rsid w:val="00260230"/>
    <w:rsid w:val="002624A7"/>
    <w:rsid w:val="00265AD2"/>
    <w:rsid w:val="00272C52"/>
    <w:rsid w:val="00277095"/>
    <w:rsid w:val="0028429B"/>
    <w:rsid w:val="002852D7"/>
    <w:rsid w:val="00290C56"/>
    <w:rsid w:val="002A14EF"/>
    <w:rsid w:val="002A175E"/>
    <w:rsid w:val="002B0347"/>
    <w:rsid w:val="002B4921"/>
    <w:rsid w:val="002C1728"/>
    <w:rsid w:val="002C1E29"/>
    <w:rsid w:val="002D2F9E"/>
    <w:rsid w:val="002E0116"/>
    <w:rsid w:val="00306C0B"/>
    <w:rsid w:val="00315BA5"/>
    <w:rsid w:val="003177C0"/>
    <w:rsid w:val="003223A0"/>
    <w:rsid w:val="003224B7"/>
    <w:rsid w:val="003243FD"/>
    <w:rsid w:val="0032514C"/>
    <w:rsid w:val="00343CD0"/>
    <w:rsid w:val="003448E4"/>
    <w:rsid w:val="00346053"/>
    <w:rsid w:val="00356C8A"/>
    <w:rsid w:val="00366B82"/>
    <w:rsid w:val="00372659"/>
    <w:rsid w:val="00380DDF"/>
    <w:rsid w:val="003859FF"/>
    <w:rsid w:val="0039031E"/>
    <w:rsid w:val="00392D38"/>
    <w:rsid w:val="003938CA"/>
    <w:rsid w:val="003C000B"/>
    <w:rsid w:val="003C3872"/>
    <w:rsid w:val="003C4205"/>
    <w:rsid w:val="003C6589"/>
    <w:rsid w:val="003C69F1"/>
    <w:rsid w:val="003D4E97"/>
    <w:rsid w:val="003D5846"/>
    <w:rsid w:val="003F04A7"/>
    <w:rsid w:val="003F2BEA"/>
    <w:rsid w:val="0042319A"/>
    <w:rsid w:val="00424747"/>
    <w:rsid w:val="00432754"/>
    <w:rsid w:val="0044662D"/>
    <w:rsid w:val="00450173"/>
    <w:rsid w:val="00456CC5"/>
    <w:rsid w:val="00461CC9"/>
    <w:rsid w:val="00467CF3"/>
    <w:rsid w:val="0047413B"/>
    <w:rsid w:val="00474B88"/>
    <w:rsid w:val="00482F89"/>
    <w:rsid w:val="0049782B"/>
    <w:rsid w:val="004B2421"/>
    <w:rsid w:val="004C026D"/>
    <w:rsid w:val="004E1BDB"/>
    <w:rsid w:val="004E5009"/>
    <w:rsid w:val="004F0766"/>
    <w:rsid w:val="004F7AF2"/>
    <w:rsid w:val="00503E29"/>
    <w:rsid w:val="00505211"/>
    <w:rsid w:val="0052587F"/>
    <w:rsid w:val="0052773A"/>
    <w:rsid w:val="005358FD"/>
    <w:rsid w:val="0053633F"/>
    <w:rsid w:val="00556C13"/>
    <w:rsid w:val="005632C6"/>
    <w:rsid w:val="005B59D1"/>
    <w:rsid w:val="005B5C9B"/>
    <w:rsid w:val="00603C69"/>
    <w:rsid w:val="006121B4"/>
    <w:rsid w:val="00622B94"/>
    <w:rsid w:val="00624DDF"/>
    <w:rsid w:val="00651745"/>
    <w:rsid w:val="00655CA2"/>
    <w:rsid w:val="0067263E"/>
    <w:rsid w:val="00682F6A"/>
    <w:rsid w:val="00684158"/>
    <w:rsid w:val="006A5CA8"/>
    <w:rsid w:val="006A7BE5"/>
    <w:rsid w:val="006C2B3F"/>
    <w:rsid w:val="006C4E1B"/>
    <w:rsid w:val="006C7328"/>
    <w:rsid w:val="006D0E74"/>
    <w:rsid w:val="006D3D8C"/>
    <w:rsid w:val="006D66D1"/>
    <w:rsid w:val="006D716B"/>
    <w:rsid w:val="006E1768"/>
    <w:rsid w:val="006E56C6"/>
    <w:rsid w:val="006E671F"/>
    <w:rsid w:val="006F197C"/>
    <w:rsid w:val="006F3AD9"/>
    <w:rsid w:val="00705190"/>
    <w:rsid w:val="007142B2"/>
    <w:rsid w:val="00725469"/>
    <w:rsid w:val="0072553C"/>
    <w:rsid w:val="007376D7"/>
    <w:rsid w:val="007661BB"/>
    <w:rsid w:val="00766A04"/>
    <w:rsid w:val="00776A29"/>
    <w:rsid w:val="00782D6B"/>
    <w:rsid w:val="007977D7"/>
    <w:rsid w:val="007B1043"/>
    <w:rsid w:val="007B4068"/>
    <w:rsid w:val="007D2F51"/>
    <w:rsid w:val="007D7DCA"/>
    <w:rsid w:val="007E6C87"/>
    <w:rsid w:val="007F188B"/>
    <w:rsid w:val="007F5DE7"/>
    <w:rsid w:val="00816296"/>
    <w:rsid w:val="008168E4"/>
    <w:rsid w:val="008218C2"/>
    <w:rsid w:val="00822656"/>
    <w:rsid w:val="008272BB"/>
    <w:rsid w:val="00831269"/>
    <w:rsid w:val="00842677"/>
    <w:rsid w:val="0084470C"/>
    <w:rsid w:val="00853A19"/>
    <w:rsid w:val="0085418D"/>
    <w:rsid w:val="00861CE6"/>
    <w:rsid w:val="0086670C"/>
    <w:rsid w:val="00872C84"/>
    <w:rsid w:val="00883FC8"/>
    <w:rsid w:val="008932B0"/>
    <w:rsid w:val="00896CB8"/>
    <w:rsid w:val="0089763F"/>
    <w:rsid w:val="008A3056"/>
    <w:rsid w:val="008B4736"/>
    <w:rsid w:val="008C474C"/>
    <w:rsid w:val="008D3E88"/>
    <w:rsid w:val="008D522B"/>
    <w:rsid w:val="008E0C08"/>
    <w:rsid w:val="008E4640"/>
    <w:rsid w:val="008F2487"/>
    <w:rsid w:val="00925FC7"/>
    <w:rsid w:val="00941FAA"/>
    <w:rsid w:val="0094524F"/>
    <w:rsid w:val="00974E54"/>
    <w:rsid w:val="009832AB"/>
    <w:rsid w:val="009A18E3"/>
    <w:rsid w:val="009A1D9A"/>
    <w:rsid w:val="009A7F05"/>
    <w:rsid w:val="009C387D"/>
    <w:rsid w:val="009D6DED"/>
    <w:rsid w:val="009D6E87"/>
    <w:rsid w:val="009E0512"/>
    <w:rsid w:val="009E241A"/>
    <w:rsid w:val="009E5B77"/>
    <w:rsid w:val="009F3BA0"/>
    <w:rsid w:val="00A05E91"/>
    <w:rsid w:val="00A2339A"/>
    <w:rsid w:val="00A27DD7"/>
    <w:rsid w:val="00A42327"/>
    <w:rsid w:val="00A5454F"/>
    <w:rsid w:val="00A54732"/>
    <w:rsid w:val="00A5666C"/>
    <w:rsid w:val="00A671B7"/>
    <w:rsid w:val="00A86E37"/>
    <w:rsid w:val="00A90667"/>
    <w:rsid w:val="00A94FFF"/>
    <w:rsid w:val="00AA02B6"/>
    <w:rsid w:val="00AA2FAC"/>
    <w:rsid w:val="00AB67B9"/>
    <w:rsid w:val="00AC0E30"/>
    <w:rsid w:val="00AD2BAE"/>
    <w:rsid w:val="00AD7425"/>
    <w:rsid w:val="00AE1DED"/>
    <w:rsid w:val="00AE7DA6"/>
    <w:rsid w:val="00AF2A4D"/>
    <w:rsid w:val="00AF5926"/>
    <w:rsid w:val="00AF6D92"/>
    <w:rsid w:val="00B1386A"/>
    <w:rsid w:val="00B13903"/>
    <w:rsid w:val="00B20F5A"/>
    <w:rsid w:val="00B22522"/>
    <w:rsid w:val="00B3785B"/>
    <w:rsid w:val="00B4126B"/>
    <w:rsid w:val="00B56C76"/>
    <w:rsid w:val="00B65CB3"/>
    <w:rsid w:val="00B66812"/>
    <w:rsid w:val="00B70CC8"/>
    <w:rsid w:val="00B71690"/>
    <w:rsid w:val="00B8087C"/>
    <w:rsid w:val="00B9175A"/>
    <w:rsid w:val="00B961F4"/>
    <w:rsid w:val="00BA02E7"/>
    <w:rsid w:val="00BA4165"/>
    <w:rsid w:val="00BA4E41"/>
    <w:rsid w:val="00BB5CE9"/>
    <w:rsid w:val="00BC7187"/>
    <w:rsid w:val="00BD11F5"/>
    <w:rsid w:val="00BD2554"/>
    <w:rsid w:val="00BD51D8"/>
    <w:rsid w:val="00BE2C37"/>
    <w:rsid w:val="00BF42C3"/>
    <w:rsid w:val="00C00722"/>
    <w:rsid w:val="00C15E8E"/>
    <w:rsid w:val="00C2708B"/>
    <w:rsid w:val="00C36B4C"/>
    <w:rsid w:val="00C377C5"/>
    <w:rsid w:val="00C427E7"/>
    <w:rsid w:val="00C45AFA"/>
    <w:rsid w:val="00C70982"/>
    <w:rsid w:val="00C72793"/>
    <w:rsid w:val="00C76AC8"/>
    <w:rsid w:val="00C930FF"/>
    <w:rsid w:val="00CB1520"/>
    <w:rsid w:val="00CB158C"/>
    <w:rsid w:val="00CB2DEF"/>
    <w:rsid w:val="00CC16F4"/>
    <w:rsid w:val="00CC31F6"/>
    <w:rsid w:val="00CC6E64"/>
    <w:rsid w:val="00CD5DAB"/>
    <w:rsid w:val="00CD76E2"/>
    <w:rsid w:val="00CD7BF0"/>
    <w:rsid w:val="00CE26E7"/>
    <w:rsid w:val="00CE4FC7"/>
    <w:rsid w:val="00D00480"/>
    <w:rsid w:val="00D04A6A"/>
    <w:rsid w:val="00D06CD7"/>
    <w:rsid w:val="00D26AF0"/>
    <w:rsid w:val="00D345DF"/>
    <w:rsid w:val="00D464AA"/>
    <w:rsid w:val="00D74C7D"/>
    <w:rsid w:val="00D74DEA"/>
    <w:rsid w:val="00D81BA5"/>
    <w:rsid w:val="00D83783"/>
    <w:rsid w:val="00D87690"/>
    <w:rsid w:val="00D93E4D"/>
    <w:rsid w:val="00D96D72"/>
    <w:rsid w:val="00D972B4"/>
    <w:rsid w:val="00D9731D"/>
    <w:rsid w:val="00DA3DF8"/>
    <w:rsid w:val="00DB1555"/>
    <w:rsid w:val="00DB17E9"/>
    <w:rsid w:val="00DE2D1D"/>
    <w:rsid w:val="00DE354A"/>
    <w:rsid w:val="00E00567"/>
    <w:rsid w:val="00E05E6F"/>
    <w:rsid w:val="00E10611"/>
    <w:rsid w:val="00E14CFF"/>
    <w:rsid w:val="00E1640C"/>
    <w:rsid w:val="00E37445"/>
    <w:rsid w:val="00E534A1"/>
    <w:rsid w:val="00E6135E"/>
    <w:rsid w:val="00E667AF"/>
    <w:rsid w:val="00E676BF"/>
    <w:rsid w:val="00EA5155"/>
    <w:rsid w:val="00EB7D8C"/>
    <w:rsid w:val="00ED4AC0"/>
    <w:rsid w:val="00ED5BDE"/>
    <w:rsid w:val="00ED7548"/>
    <w:rsid w:val="00F0283C"/>
    <w:rsid w:val="00F118E0"/>
    <w:rsid w:val="00F121D6"/>
    <w:rsid w:val="00F200AA"/>
    <w:rsid w:val="00F27082"/>
    <w:rsid w:val="00F30BD1"/>
    <w:rsid w:val="00F32847"/>
    <w:rsid w:val="00F400E9"/>
    <w:rsid w:val="00F40CCA"/>
    <w:rsid w:val="00F57048"/>
    <w:rsid w:val="00F725B1"/>
    <w:rsid w:val="00F835E5"/>
    <w:rsid w:val="00F87573"/>
    <w:rsid w:val="00F9011E"/>
    <w:rsid w:val="00F93A29"/>
    <w:rsid w:val="00F95130"/>
    <w:rsid w:val="00FB2BDA"/>
    <w:rsid w:val="00FC0DD6"/>
    <w:rsid w:val="00FF01F2"/>
    <w:rsid w:val="437A20F7"/>
    <w:rsid w:val="7E7DA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3269A"/>
  <w15:chartTrackingRefBased/>
  <w15:docId w15:val="{764BE907-43D4-49F1-826E-BC173BE9B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974E54"/>
    <w:pPr>
      <w:spacing w:before="40" w:after="40" w:line="240" w:lineRule="auto"/>
      <w:ind w:firstLine="0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672A8"/>
    <w:pPr>
      <w:keepNext/>
      <w:numPr>
        <w:numId w:val="33"/>
      </w:numPr>
      <w:tabs>
        <w:tab w:val="left" w:pos="810"/>
      </w:tabs>
      <w:spacing w:before="240" w:after="120"/>
      <w:outlineLvl w:val="0"/>
    </w:pPr>
    <w:rPr>
      <w:rFonts w:asciiTheme="majorHAnsi" w:hAnsiTheme="majorHAnsi" w:eastAsiaTheme="majorEastAsia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672A8"/>
    <w:pPr>
      <w:keepNext/>
      <w:numPr>
        <w:ilvl w:val="1"/>
        <w:numId w:val="34"/>
      </w:numPr>
      <w:tabs>
        <w:tab w:val="left" w:pos="936"/>
      </w:tabs>
      <w:spacing w:before="240" w:after="60"/>
      <w:outlineLvl w:val="1"/>
    </w:pPr>
    <w:rPr>
      <w:rFonts w:asciiTheme="majorHAnsi" w:hAnsiTheme="majorHAnsi"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672A8"/>
    <w:pPr>
      <w:keepNext/>
      <w:numPr>
        <w:ilvl w:val="2"/>
        <w:numId w:val="34"/>
      </w:numPr>
      <w:tabs>
        <w:tab w:val="left" w:pos="1080"/>
      </w:tabs>
      <w:spacing w:before="240" w:after="60"/>
      <w:outlineLvl w:val="2"/>
    </w:pPr>
    <w:rPr>
      <w:rFonts w:asciiTheme="majorHAnsi" w:hAnsiTheme="majorHAnsi" w:eastAsiaTheme="majorEastAsia" w:cstheme="majorBidi"/>
      <w:b/>
      <w:bCs/>
      <w:i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672A8"/>
    <w:pPr>
      <w:keepNext/>
      <w:numPr>
        <w:ilvl w:val="3"/>
        <w:numId w:val="34"/>
      </w:numPr>
      <w:tabs>
        <w:tab w:val="left" w:pos="1368"/>
      </w:tabs>
      <w:spacing w:before="240" w:after="60"/>
      <w:outlineLvl w:val="3"/>
    </w:pPr>
    <w:rPr>
      <w:rFonts w:asciiTheme="majorHAnsi" w:hAnsiTheme="majorHAnsi" w:eastAsiaTheme="majorEastAsia" w:cstheme="majorBidi"/>
      <w:b/>
      <w:bCs/>
      <w:iCs/>
      <w:sz w:val="24"/>
      <w:szCs w:val="24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0672A8"/>
    <w:pPr>
      <w:numPr>
        <w:ilvl w:val="4"/>
      </w:numPr>
      <w:tabs>
        <w:tab w:val="clear" w:pos="1368"/>
        <w:tab w:val="left" w:pos="1530"/>
      </w:tabs>
      <w:outlineLvl w:val="4"/>
    </w:p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C38C2"/>
    <w:pPr>
      <w:keepNext/>
      <w:numPr>
        <w:ilvl w:val="5"/>
        <w:numId w:val="27"/>
      </w:numPr>
      <w:spacing w:before="240" w:after="60"/>
      <w:outlineLvl w:val="5"/>
    </w:pPr>
    <w:rPr>
      <w:rFonts w:asciiTheme="majorHAnsi" w:hAnsiTheme="majorHAnsi" w:eastAsiaTheme="majorEastAsia" w:cstheme="majorBidi"/>
      <w:b/>
      <w:bCs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72A8"/>
    <w:pPr>
      <w:numPr>
        <w:ilvl w:val="6"/>
        <w:numId w:val="34"/>
      </w:numPr>
      <w:spacing w:before="240" w:after="60"/>
      <w:outlineLvl w:val="6"/>
    </w:pPr>
    <w:rPr>
      <w:rFonts w:asciiTheme="majorHAnsi" w:hAnsiTheme="majorHAnsi" w:eastAsiaTheme="majorEastAsia" w:cstheme="majorBidi"/>
      <w:b/>
      <w:bCs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A8"/>
    <w:pPr>
      <w:numPr>
        <w:ilvl w:val="7"/>
        <w:numId w:val="34"/>
      </w:numPr>
      <w:spacing w:before="280" w:after="0" w:line="360" w:lineRule="auto"/>
      <w:outlineLvl w:val="7"/>
    </w:pPr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A8"/>
    <w:pPr>
      <w:numPr>
        <w:ilvl w:val="8"/>
        <w:numId w:val="34"/>
      </w:numPr>
      <w:spacing w:before="280" w:after="0" w:line="360" w:lineRule="auto"/>
      <w:outlineLvl w:val="8"/>
    </w:pPr>
    <w:rPr>
      <w:rFonts w:asciiTheme="majorHAnsi" w:hAnsiTheme="majorHAnsi" w:eastAsiaTheme="majorEastAsia" w:cstheme="majorBid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672A8"/>
    <w:rPr>
      <w:rFonts w:asciiTheme="majorHAnsi" w:hAnsiTheme="majorHAnsi" w:eastAsiaTheme="majorEastAsia" w:cstheme="majorBidi"/>
      <w:b/>
      <w:bCs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20F5A"/>
    <w:rPr>
      <w:rFonts w:asciiTheme="majorHAnsi" w:hAnsiTheme="majorHAnsi" w:eastAsiaTheme="majorEastAsia" w:cstheme="majorBidi"/>
      <w:b/>
      <w:bCs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816296"/>
    <w:rPr>
      <w:rFonts w:asciiTheme="majorHAnsi" w:hAnsiTheme="majorHAnsi" w:eastAsiaTheme="majorEastAsia" w:cstheme="majorBidi"/>
      <w:b/>
      <w:bCs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B20F5A"/>
    <w:rPr>
      <w:rFonts w:asciiTheme="majorHAnsi" w:hAnsiTheme="majorHAnsi" w:eastAsiaTheme="majorEastAsia" w:cstheme="majorBidi"/>
      <w:b/>
      <w:bCs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816296"/>
    <w:rPr>
      <w:rFonts w:asciiTheme="majorHAnsi" w:hAnsiTheme="majorHAnsi" w:eastAsiaTheme="majorEastAsia" w:cstheme="majorBidi"/>
      <w:b/>
      <w:bCs/>
      <w:i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001C38C2"/>
    <w:rPr>
      <w:rFonts w:asciiTheme="majorHAnsi" w:hAnsiTheme="majorHAnsi" w:eastAsiaTheme="majorEastAsia" w:cstheme="majorBidi"/>
      <w:b/>
      <w:bCs/>
      <w:iCs/>
      <w:sz w:val="24"/>
    </w:rPr>
  </w:style>
  <w:style w:type="character" w:styleId="Heading7Char" w:customStyle="1">
    <w:name w:val="Heading 7 Char"/>
    <w:basedOn w:val="DefaultParagraphFont"/>
    <w:link w:val="Heading7"/>
    <w:uiPriority w:val="9"/>
    <w:rsid w:val="00E667AF"/>
    <w:rPr>
      <w:rFonts w:asciiTheme="majorHAnsi" w:hAnsiTheme="majorHAnsi" w:eastAsiaTheme="majorEastAsia" w:cstheme="majorBidi"/>
      <w:b/>
      <w:bCs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2C84"/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72C84"/>
    <w:rPr>
      <w:rFonts w:asciiTheme="majorHAnsi" w:hAnsiTheme="majorHAnsi" w:eastAsiaTheme="majorEastAsia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5190"/>
    <w:pPr>
      <w:keepNext/>
      <w:spacing w:before="120" w:after="60"/>
      <w:jc w:val="center"/>
    </w:pPr>
    <w:rPr>
      <w:rFonts w:asciiTheme="majorHAnsi" w:hAnsiTheme="majorHAnsi"/>
      <w:b/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1DED"/>
    <w:pPr>
      <w:spacing w:after="360"/>
      <w:jc w:val="center"/>
    </w:pPr>
    <w:rPr>
      <w:rFonts w:asciiTheme="majorHAnsi" w:hAnsiTheme="majorHAnsi" w:eastAsiaTheme="majorEastAsia" w:cstheme="majorBidi"/>
      <w:b/>
      <w:bCs/>
      <w:iCs/>
      <w:spacing w:val="10"/>
      <w:sz w:val="36"/>
      <w:szCs w:val="60"/>
    </w:rPr>
  </w:style>
  <w:style w:type="character" w:styleId="TitleChar" w:customStyle="1">
    <w:name w:val="Title Char"/>
    <w:basedOn w:val="DefaultParagraphFont"/>
    <w:link w:val="Title"/>
    <w:uiPriority w:val="10"/>
    <w:rsid w:val="00AE1DED"/>
    <w:rPr>
      <w:rFonts w:asciiTheme="majorHAnsi" w:hAnsiTheme="majorHAnsi" w:eastAsiaTheme="majorEastAsia" w:cstheme="majorBidi"/>
      <w:b/>
      <w:bCs/>
      <w:iCs/>
      <w:spacing w:val="10"/>
      <w:sz w:val="36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9A"/>
    <w:pPr>
      <w:spacing w:before="360" w:after="320"/>
      <w:jc w:val="center"/>
    </w:pPr>
    <w:rPr>
      <w:rFonts w:asciiTheme="majorHAnsi" w:hAnsiTheme="majorHAnsi"/>
      <w:b/>
      <w:iCs/>
      <w:spacing w:val="10"/>
      <w:sz w:val="28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A1D9A"/>
    <w:rPr>
      <w:rFonts w:asciiTheme="majorHAnsi" w:hAnsiTheme="majorHAnsi"/>
      <w:b/>
      <w:iCs/>
      <w:spacing w:val="10"/>
      <w:sz w:val="28"/>
      <w:szCs w:val="24"/>
    </w:rPr>
  </w:style>
  <w:style w:type="character" w:styleId="Strong">
    <w:name w:val="Strong"/>
    <w:basedOn w:val="DefaultParagraphFont"/>
    <w:uiPriority w:val="22"/>
    <w:qFormat/>
    <w:rsid w:val="00872C84"/>
    <w:rPr>
      <w:b/>
      <w:bCs/>
      <w:spacing w:val="0"/>
    </w:rPr>
  </w:style>
  <w:style w:type="character" w:styleId="Emphasis">
    <w:name w:val="Emphasis"/>
    <w:uiPriority w:val="20"/>
    <w:qFormat/>
    <w:rsid w:val="00006408"/>
    <w:rPr>
      <w:b w:val="0"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872C84"/>
    <w:pPr>
      <w:spacing w:after="0"/>
    </w:pPr>
  </w:style>
  <w:style w:type="character" w:styleId="InactiveLink" w:customStyle="1">
    <w:name w:val="Inactive Link"/>
    <w:basedOn w:val="DefaultParagraphFont"/>
    <w:uiPriority w:val="1"/>
    <w:qFormat/>
    <w:rsid w:val="002C1728"/>
    <w:rPr>
      <w:b/>
      <w:u w:val="single"/>
    </w:rPr>
  </w:style>
  <w:style w:type="paragraph" w:styleId="TableNumbered" w:customStyle="1">
    <w:name w:val="Table Numbered"/>
    <w:basedOn w:val="Normal"/>
    <w:qFormat/>
    <w:rsid w:val="009E0512"/>
    <w:pPr>
      <w:numPr>
        <w:numId w:val="10"/>
      </w:numPr>
      <w:ind w:left="341" w:hanging="341"/>
    </w:pPr>
    <w:rPr>
      <w:rFonts w:ascii="Arial" w:hAnsi="Arial" w:cs="Times New Roman (Body CS)"/>
    </w:rPr>
  </w:style>
  <w:style w:type="paragraph" w:styleId="CoverImage" w:customStyle="1">
    <w:name w:val="Cover Image"/>
    <w:basedOn w:val="Picture"/>
    <w:qFormat/>
    <w:rsid w:val="00060433"/>
    <w:pPr>
      <w:spacing w:before="960" w:after="960"/>
    </w:pPr>
  </w:style>
  <w:style w:type="character" w:styleId="UnresolvedMention">
    <w:name w:val="Unresolved Mention"/>
    <w:basedOn w:val="DefaultParagraphFont"/>
    <w:uiPriority w:val="99"/>
    <w:semiHidden/>
    <w:unhideWhenUsed/>
    <w:rsid w:val="00E14CFF"/>
    <w:rPr>
      <w:color w:val="808080"/>
      <w:shd w:val="clear" w:color="auto" w:fill="E6E6E6"/>
    </w:rPr>
  </w:style>
  <w:style w:type="paragraph" w:styleId="TOCHeading">
    <w:name w:val="TOC Heading"/>
    <w:basedOn w:val="Title2"/>
    <w:next w:val="Normal"/>
    <w:uiPriority w:val="39"/>
    <w:unhideWhenUsed/>
    <w:qFormat/>
    <w:rsid w:val="003243FD"/>
    <w:pPr>
      <w:pageBreakBefore/>
    </w:pPr>
  </w:style>
  <w:style w:type="paragraph" w:styleId="Title2" w:customStyle="1">
    <w:name w:val="Title 2"/>
    <w:basedOn w:val="Title"/>
    <w:next w:val="Subtitle"/>
    <w:qFormat/>
    <w:rsid w:val="009A1D9A"/>
    <w:pPr>
      <w:spacing w:after="120"/>
      <w:contextualSpacing/>
    </w:pPr>
    <w:rPr>
      <w:sz w:val="28"/>
    </w:rPr>
  </w:style>
  <w:style w:type="paragraph" w:styleId="Picture" w:customStyle="1">
    <w:name w:val="Picture"/>
    <w:basedOn w:val="Normal"/>
    <w:next w:val="Normal"/>
    <w:qFormat/>
    <w:rsid w:val="00AD2BAE"/>
    <w:pPr>
      <w:spacing w:before="0" w:after="360"/>
      <w:contextualSpacing/>
      <w:jc w:val="center"/>
    </w:pPr>
  </w:style>
  <w:style w:type="paragraph" w:styleId="PubDate" w:customStyle="1">
    <w:name w:val="PubDate"/>
    <w:basedOn w:val="Title2"/>
    <w:next w:val="Title2"/>
    <w:qFormat/>
    <w:rsid w:val="00AE1DED"/>
  </w:style>
  <w:style w:type="paragraph" w:styleId="Footer">
    <w:name w:val="footer"/>
    <w:basedOn w:val="Normal"/>
    <w:link w:val="FooterChar"/>
    <w:unhideWhenUsed/>
    <w:rsid w:val="00A86E37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rsid w:val="00A86E37"/>
    <w:rPr>
      <w:sz w:val="20"/>
    </w:rPr>
  </w:style>
  <w:style w:type="table" w:styleId="TableGrid">
    <w:name w:val="Table Grid"/>
    <w:basedOn w:val="TableNormal"/>
    <w:rsid w:val="009A1D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JLV-CV" w:customStyle="1">
    <w:name w:val="JLV-CV"/>
    <w:basedOn w:val="TableNormal"/>
    <w:uiPriority w:val="99"/>
    <w:rsid w:val="008E4640"/>
    <w:pPr>
      <w:spacing w:after="0" w:line="240" w:lineRule="auto"/>
      <w:ind w:firstLine="0"/>
    </w:pPr>
    <w:rPr>
      <w:rFonts w:ascii="Arial" w:hAnsi="Arial" w:cs="Times New Roman (Body CS)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115" w:type="dxa"/>
        <w:right w:w="115" w:type="dxa"/>
      </w:tblCellMar>
    </w:tblPr>
    <w:trPr>
      <w:cantSplit/>
    </w:trPr>
    <w:tblStylePr w:type="firstRow">
      <w:pPr>
        <w:keepNext/>
        <w:widowControl/>
        <w:wordWrap/>
        <w:spacing w:line="240" w:lineRule="auto"/>
      </w:pPr>
      <w:rPr>
        <w:b/>
      </w:rPr>
      <w:tblPr/>
      <w:trPr>
        <w:tblHeader/>
      </w:trPr>
      <w:tcPr>
        <w:shd w:val="clear" w:color="auto" w:fill="F2F2F2" w:themeFill="background1" w:themeFillShade="F2"/>
      </w:tcPr>
    </w:tblStylePr>
    <w:tblStylePr w:type="firstCol">
      <w:rPr>
        <w:b/>
      </w:rPr>
    </w:tblStylePr>
  </w:style>
  <w:style w:type="paragraph" w:styleId="TOAHeading">
    <w:name w:val="toa heading"/>
    <w:basedOn w:val="Normal"/>
    <w:next w:val="Normal"/>
    <w:uiPriority w:val="99"/>
    <w:unhideWhenUsed/>
    <w:qFormat/>
    <w:rsid w:val="00AF6D92"/>
    <w:pPr>
      <w:keepNext/>
      <w:spacing w:before="360"/>
      <w:jc w:val="center"/>
    </w:pPr>
    <w:rPr>
      <w:rFonts w:asciiTheme="majorHAnsi" w:hAnsiTheme="majorHAnsi" w:eastAsiaTheme="majorEastAsia" w:cstheme="majorBidi"/>
      <w:b/>
      <w:bCs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0766"/>
    <w:pPr>
      <w:tabs>
        <w:tab w:val="left" w:pos="540"/>
        <w:tab w:val="right" w:leader="dot" w:pos="9350"/>
      </w:tabs>
      <w:spacing w:after="100"/>
      <w:ind w:left="540" w:hanging="540"/>
    </w:pPr>
    <w:rPr>
      <w:rFonts w:asciiTheme="majorHAnsi" w:hAnsiTheme="majorHAns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A14EF"/>
    <w:pPr>
      <w:tabs>
        <w:tab w:val="left" w:pos="1170"/>
        <w:tab w:val="right" w:leader="dot" w:pos="9350"/>
      </w:tabs>
      <w:spacing w:after="100"/>
      <w:ind w:left="1170" w:hanging="630"/>
    </w:pPr>
    <w:rPr>
      <w:rFonts w:asciiTheme="majorHAnsi" w:hAnsiTheme="maj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60433"/>
    <w:pPr>
      <w:tabs>
        <w:tab w:val="left" w:pos="1440"/>
        <w:tab w:val="right" w:leader="dot" w:pos="9350"/>
      </w:tabs>
      <w:spacing w:after="100"/>
      <w:ind w:left="1440" w:hanging="900"/>
    </w:pPr>
    <w:rPr>
      <w:rFonts w:asciiTheme="majorHAnsi" w:hAnsiTheme="majorHAnsi"/>
      <w:b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60433"/>
    <w:pPr>
      <w:tabs>
        <w:tab w:val="left" w:pos="1620"/>
        <w:tab w:val="right" w:leader="dot" w:pos="9350"/>
      </w:tabs>
      <w:spacing w:after="100"/>
      <w:ind w:left="1620" w:hanging="1080"/>
    </w:pPr>
    <w:rPr>
      <w:rFonts w:asciiTheme="majorHAnsi" w:hAnsiTheme="majorHAnsi"/>
      <w:b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60433"/>
    <w:pPr>
      <w:tabs>
        <w:tab w:val="left" w:pos="1800"/>
        <w:tab w:val="right" w:leader="dot" w:pos="9350"/>
      </w:tabs>
      <w:spacing w:after="100"/>
      <w:ind w:left="1800" w:hanging="1260"/>
    </w:pPr>
    <w:rPr>
      <w:rFonts w:asciiTheme="majorHAnsi" w:hAnsiTheme="majorHAnsi"/>
      <w:b/>
      <w:noProof/>
      <w:szCs w:val="20"/>
    </w:rPr>
  </w:style>
  <w:style w:type="paragraph" w:styleId="ListBullet">
    <w:name w:val="List Bullet"/>
    <w:basedOn w:val="Normal"/>
    <w:uiPriority w:val="99"/>
    <w:unhideWhenUsed/>
    <w:qFormat/>
    <w:rsid w:val="00ED4AC0"/>
    <w:pPr>
      <w:numPr>
        <w:numId w:val="28"/>
      </w:numPr>
      <w:spacing w:before="60" w:after="60"/>
    </w:pPr>
    <w:rPr>
      <w:sz w:val="24"/>
    </w:rPr>
  </w:style>
  <w:style w:type="paragraph" w:styleId="ListNumber">
    <w:name w:val="List Number"/>
    <w:basedOn w:val="Normal"/>
    <w:uiPriority w:val="99"/>
    <w:unhideWhenUsed/>
    <w:qFormat/>
    <w:rsid w:val="00ED4AC0"/>
    <w:pPr>
      <w:numPr>
        <w:numId w:val="29"/>
      </w:numPr>
      <w:spacing w:before="60" w:after="60"/>
    </w:pPr>
    <w:rPr>
      <w:sz w:val="24"/>
    </w:rPr>
  </w:style>
  <w:style w:type="paragraph" w:styleId="ListNumber2">
    <w:name w:val="List Number 2"/>
    <w:basedOn w:val="Normal"/>
    <w:uiPriority w:val="99"/>
    <w:unhideWhenUsed/>
    <w:rsid w:val="00ED4AC0"/>
    <w:pPr>
      <w:numPr>
        <w:ilvl w:val="1"/>
        <w:numId w:val="29"/>
      </w:numPr>
      <w:spacing w:before="60" w:after="60"/>
    </w:pPr>
    <w:rPr>
      <w:sz w:val="24"/>
    </w:rPr>
  </w:style>
  <w:style w:type="paragraph" w:styleId="ListNumber3">
    <w:name w:val="List Number 3"/>
    <w:basedOn w:val="Normal"/>
    <w:uiPriority w:val="99"/>
    <w:unhideWhenUsed/>
    <w:rsid w:val="00ED4AC0"/>
    <w:pPr>
      <w:numPr>
        <w:ilvl w:val="2"/>
        <w:numId w:val="29"/>
      </w:numPr>
      <w:spacing w:before="60" w:after="60"/>
    </w:pPr>
    <w:rPr>
      <w:sz w:val="24"/>
    </w:rPr>
  </w:style>
  <w:style w:type="paragraph" w:styleId="ListNumber4">
    <w:name w:val="List Number 4"/>
    <w:basedOn w:val="Normal"/>
    <w:uiPriority w:val="99"/>
    <w:unhideWhenUsed/>
    <w:rsid w:val="00ED4AC0"/>
    <w:pPr>
      <w:numPr>
        <w:ilvl w:val="3"/>
        <w:numId w:val="29"/>
      </w:numPr>
      <w:spacing w:before="60" w:after="60"/>
    </w:pPr>
    <w:rPr>
      <w:sz w:val="24"/>
    </w:rPr>
  </w:style>
  <w:style w:type="paragraph" w:styleId="ListNumber5">
    <w:name w:val="List Number 5"/>
    <w:basedOn w:val="Normal"/>
    <w:uiPriority w:val="99"/>
    <w:unhideWhenUsed/>
    <w:rsid w:val="00ED4AC0"/>
    <w:pPr>
      <w:numPr>
        <w:ilvl w:val="4"/>
        <w:numId w:val="29"/>
      </w:numPr>
      <w:spacing w:before="60" w:after="60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275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D22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275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2D2F9E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C70982"/>
    <w:pPr>
      <w:spacing w:before="120" w:after="120"/>
    </w:pPr>
    <w:rPr>
      <w:sz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C70982"/>
    <w:rPr>
      <w:sz w:val="24"/>
    </w:rPr>
  </w:style>
  <w:style w:type="paragraph" w:styleId="TableBullet" w:customStyle="1">
    <w:name w:val="Table Bullet"/>
    <w:basedOn w:val="Normal"/>
    <w:qFormat/>
    <w:rsid w:val="00BD11F5"/>
    <w:pPr>
      <w:numPr>
        <w:numId w:val="2"/>
      </w:numPr>
      <w:ind w:left="342"/>
      <w:contextualSpacing/>
    </w:pPr>
    <w:rPr>
      <w:rFonts w:ascii="Arial" w:hAnsi="Arial" w:cs="Times New Roman (Body CS)"/>
    </w:rPr>
  </w:style>
  <w:style w:type="paragraph" w:styleId="Appendix1" w:customStyle="1">
    <w:name w:val="Appendix 1"/>
    <w:basedOn w:val="Heading1"/>
    <w:next w:val="BodyText"/>
    <w:qFormat/>
    <w:rsid w:val="00343CD0"/>
    <w:pPr>
      <w:pageBreakBefore/>
      <w:numPr>
        <w:numId w:val="7"/>
      </w:numPr>
      <w:ind w:hanging="720"/>
    </w:pPr>
  </w:style>
  <w:style w:type="paragraph" w:styleId="Appendix2" w:customStyle="1">
    <w:name w:val="Appendix 2"/>
    <w:basedOn w:val="Heading2"/>
    <w:next w:val="BodyText"/>
    <w:qFormat/>
    <w:rsid w:val="00F835E5"/>
    <w:pPr>
      <w:numPr>
        <w:numId w:val="7"/>
      </w:numPr>
      <w:tabs>
        <w:tab w:val="clear" w:pos="1152"/>
      </w:tabs>
      <w:ind w:left="936" w:hanging="936"/>
    </w:pPr>
  </w:style>
  <w:style w:type="paragraph" w:styleId="TableofFigures">
    <w:name w:val="table of figures"/>
    <w:basedOn w:val="Normal"/>
    <w:next w:val="Normal"/>
    <w:uiPriority w:val="99"/>
    <w:unhideWhenUsed/>
    <w:rsid w:val="00DB17E9"/>
    <w:pPr>
      <w:spacing w:after="0"/>
    </w:pPr>
    <w:rPr>
      <w:sz w:val="22"/>
    </w:rPr>
  </w:style>
  <w:style w:type="numbering" w:styleId="ListNumbered" w:customStyle="1">
    <w:name w:val="List Numbered"/>
    <w:uiPriority w:val="99"/>
    <w:rsid w:val="00B66812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376D7"/>
    <w:rPr>
      <w:color w:val="7030A0"/>
      <w:u w:val="single"/>
    </w:rPr>
  </w:style>
  <w:style w:type="paragraph" w:styleId="Note" w:customStyle="1">
    <w:name w:val="Note"/>
    <w:basedOn w:val="BodyText"/>
    <w:qFormat/>
    <w:rsid w:val="00461CC9"/>
    <w:pPr>
      <w:tabs>
        <w:tab w:val="left" w:pos="1457"/>
      </w:tabs>
      <w:spacing w:before="240" w:after="240"/>
      <w:ind w:left="1440" w:right="720" w:hanging="720"/>
    </w:pPr>
  </w:style>
  <w:style w:type="paragraph" w:styleId="ListBullet2">
    <w:name w:val="List Bullet 2"/>
    <w:basedOn w:val="ListBullet"/>
    <w:uiPriority w:val="99"/>
    <w:unhideWhenUsed/>
    <w:rsid w:val="00ED4AC0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ED4AC0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ED4AC0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ED4AC0"/>
    <w:pPr>
      <w:numPr>
        <w:ilvl w:val="4"/>
      </w:numPr>
    </w:pPr>
  </w:style>
  <w:style w:type="numbering" w:styleId="ListBullets" w:customStyle="1">
    <w:name w:val="List Bullets"/>
    <w:uiPriority w:val="99"/>
    <w:rsid w:val="009F3BA0"/>
    <w:pPr>
      <w:numPr>
        <w:numId w:val="5"/>
      </w:numPr>
    </w:pPr>
  </w:style>
  <w:style w:type="character" w:styleId="Cross-Reference" w:customStyle="1">
    <w:name w:val="Cross-Reference"/>
    <w:basedOn w:val="Hyperlink"/>
    <w:uiPriority w:val="1"/>
    <w:qFormat/>
    <w:rsid w:val="006726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CB3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B65CB3"/>
    <w:rPr>
      <w:sz w:val="20"/>
    </w:rPr>
  </w:style>
  <w:style w:type="paragraph" w:styleId="TableNumbered2" w:customStyle="1">
    <w:name w:val="Table Numbered 2"/>
    <w:basedOn w:val="TableNumbered"/>
    <w:qFormat/>
    <w:rsid w:val="009E0512"/>
    <w:pPr>
      <w:numPr>
        <w:ilvl w:val="1"/>
      </w:numPr>
      <w:ind w:left="701" w:hanging="360"/>
    </w:pPr>
  </w:style>
  <w:style w:type="numbering" w:styleId="TableNumbering" w:customStyle="1">
    <w:name w:val="Table Numbering"/>
    <w:uiPriority w:val="99"/>
    <w:rsid w:val="00C45AFA"/>
    <w:pPr>
      <w:numPr>
        <w:numId w:val="9"/>
      </w:numPr>
    </w:pPr>
  </w:style>
  <w:style w:type="numbering" w:styleId="Headings" w:customStyle="1">
    <w:name w:val="Headings"/>
    <w:uiPriority w:val="99"/>
    <w:rsid w:val="00D345DF"/>
  </w:style>
  <w:style w:type="character" w:styleId="IntenseEmphasis">
    <w:name w:val="Intense Emphasis"/>
    <w:basedOn w:val="DefaultParagraphFont"/>
    <w:uiPriority w:val="21"/>
    <w:qFormat/>
    <w:rsid w:val="00392D38"/>
    <w:rPr>
      <w:b/>
      <w:i/>
      <w:iCs/>
      <w:color w:val="000000" w:themeColor="text1"/>
    </w:rPr>
  </w:style>
  <w:style w:type="numbering" w:styleId="Headings0" w:customStyle="1">
    <w:name w:val="Headings0"/>
    <w:next w:val="Headings"/>
    <w:uiPriority w:val="99"/>
    <w:rsid w:val="00D345DF"/>
  </w:style>
  <w:style w:type="paragraph" w:styleId="BalloonText">
    <w:name w:val="Balloon Text"/>
    <w:basedOn w:val="Normal"/>
    <w:link w:val="BalloonTextChar"/>
    <w:uiPriority w:val="99"/>
    <w:semiHidden/>
    <w:unhideWhenUsed/>
    <w:rsid w:val="00BA4165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4165"/>
    <w:rPr>
      <w:rFonts w:ascii="Times New Roman" w:hAnsi="Times New Roman" w:cs="Times New Roman"/>
      <w:sz w:val="18"/>
      <w:szCs w:val="18"/>
    </w:rPr>
  </w:style>
  <w:style w:type="table" w:styleId="TableGrid1" w:customStyle="1">
    <w:name w:val="Table Grid1"/>
    <w:basedOn w:val="TableNormal"/>
    <w:next w:val="TableGrid"/>
    <w:uiPriority w:val="59"/>
    <w:rsid w:val="00290C56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 w:customStyle="1">
    <w:name w:val="Table Grid2"/>
    <w:basedOn w:val="TableNormal"/>
    <w:next w:val="TableGrid"/>
    <w:uiPriority w:val="59"/>
    <w:rsid w:val="00277095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" w:customStyle="1">
    <w:name w:val="Table Grid3"/>
    <w:basedOn w:val="TableNormal"/>
    <w:next w:val="TableGrid"/>
    <w:uiPriority w:val="59"/>
    <w:rsid w:val="00974E54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" w:customStyle="1">
    <w:name w:val="Table Text"/>
    <w:link w:val="TableTextChar"/>
    <w:autoRedefine/>
    <w:qFormat/>
    <w:rsid w:val="0094524F"/>
    <w:pPr>
      <w:spacing w:before="40" w:after="40" w:line="240" w:lineRule="auto"/>
      <w:ind w:firstLine="0"/>
    </w:pPr>
    <w:rPr>
      <w:rFonts w:ascii="Arial" w:hAnsi="Arial" w:eastAsia="Times New Roman" w:cs="Arial"/>
    </w:rPr>
  </w:style>
  <w:style w:type="paragraph" w:styleId="TableHeaderRow" w:customStyle="1">
    <w:name w:val="Table Header Row"/>
    <w:next w:val="TableText"/>
    <w:qFormat/>
    <w:rsid w:val="00655CA2"/>
    <w:pPr>
      <w:keepNext/>
      <w:spacing w:before="40" w:after="40" w:line="240" w:lineRule="auto"/>
      <w:ind w:firstLine="0"/>
    </w:pPr>
    <w:rPr>
      <w:rFonts w:ascii="Arial Bold" w:hAnsi="Arial Bold" w:eastAsia="Times New Roman" w:cs="Arial"/>
      <w:b/>
      <w:sz w:val="20"/>
      <w:szCs w:val="20"/>
    </w:rPr>
  </w:style>
  <w:style w:type="paragraph" w:styleId="TableTextBold" w:customStyle="1">
    <w:name w:val="Table Text Bold"/>
    <w:basedOn w:val="TableText"/>
    <w:next w:val="TableText"/>
    <w:qFormat/>
    <w:rsid w:val="00655CA2"/>
    <w:rPr>
      <w:rFonts w:ascii="Arial Bold" w:hAnsi="Arial Bold"/>
      <w:b/>
    </w:rPr>
  </w:style>
  <w:style w:type="table" w:styleId="TableGrid31" w:customStyle="1">
    <w:name w:val="Table Grid31"/>
    <w:basedOn w:val="TableNormal"/>
    <w:next w:val="TableGrid"/>
    <w:uiPriority w:val="59"/>
    <w:rsid w:val="00134C2A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2" w:customStyle="1">
    <w:name w:val="Table Grid32"/>
    <w:basedOn w:val="TableNormal"/>
    <w:next w:val="TableGrid"/>
    <w:uiPriority w:val="59"/>
    <w:rsid w:val="004C026D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" w:customStyle="1">
    <w:name w:val="Table Grid4"/>
    <w:basedOn w:val="TableNormal"/>
    <w:next w:val="TableGrid"/>
    <w:uiPriority w:val="59"/>
    <w:rsid w:val="00A54732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3" w:customStyle="1">
    <w:name w:val="Table Grid33"/>
    <w:basedOn w:val="TableNormal"/>
    <w:next w:val="TableGrid"/>
    <w:uiPriority w:val="59"/>
    <w:rsid w:val="00AA02B6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 w:customStyle="1">
    <w:name w:val="Table Grid5"/>
    <w:basedOn w:val="TableNormal"/>
    <w:next w:val="TableGrid"/>
    <w:uiPriority w:val="59"/>
    <w:rsid w:val="00193855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1" w:customStyle="1">
    <w:name w:val="Table Grid51"/>
    <w:basedOn w:val="TableNormal"/>
    <w:next w:val="TableGrid"/>
    <w:uiPriority w:val="59"/>
    <w:rsid w:val="001E3955"/>
    <w:pPr>
      <w:spacing w:after="0" w:line="240" w:lineRule="auto"/>
      <w:ind w:firstLine="0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4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B8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74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474B88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474B88"/>
    <w:rPr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BB5CE9"/>
  </w:style>
  <w:style w:type="character" w:styleId="PageNumber">
    <w:name w:val="page number"/>
    <w:basedOn w:val="DefaultParagraphFont"/>
    <w:rsid w:val="00BB5CE9"/>
  </w:style>
  <w:style w:type="paragraph" w:styleId="TableHeading" w:customStyle="1">
    <w:name w:val="Table Heading"/>
    <w:basedOn w:val="TableText"/>
    <w:autoRedefine/>
    <w:qFormat/>
    <w:rsid w:val="0028429B"/>
    <w:pPr>
      <w:spacing w:before="60" w:after="60"/>
    </w:pPr>
    <w:rPr>
      <w:b/>
    </w:rPr>
  </w:style>
  <w:style w:type="paragraph" w:styleId="InstructionalTable" w:customStyle="1">
    <w:name w:val="Instructional Table"/>
    <w:next w:val="TableText"/>
    <w:rsid w:val="009A7F05"/>
    <w:pPr>
      <w:spacing w:after="0" w:line="240" w:lineRule="auto"/>
      <w:ind w:firstLine="0"/>
    </w:pPr>
    <w:rPr>
      <w:rFonts w:ascii="Times New Roman" w:hAnsi="Times New Roman" w:eastAsia="Times New Roman" w:cs="Times New Roman"/>
      <w:i/>
      <w:color w:val="0000FF"/>
      <w:szCs w:val="24"/>
    </w:rPr>
  </w:style>
  <w:style w:type="character" w:styleId="TableTextChar" w:customStyle="1">
    <w:name w:val="Table Text Char"/>
    <w:link w:val="TableText"/>
    <w:rsid w:val="0094524F"/>
    <w:rPr>
      <w:rFonts w:ascii="Arial" w:hAnsi="Arial" w:eastAsia="Times New Roman" w:cs="Arial"/>
    </w:rPr>
  </w:style>
  <w:style w:type="paragraph" w:styleId="InstructionalText1" w:customStyle="1">
    <w:name w:val="Instructional Text 1"/>
    <w:basedOn w:val="Normal"/>
    <w:next w:val="BodyText"/>
    <w:link w:val="InstructionalText1Char"/>
    <w:rsid w:val="009A7F05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hAnsi="Times New Roman" w:eastAsia="Times New Roman" w:cs="Times New Roman"/>
      <w:i/>
      <w:iCs/>
      <w:color w:val="0000FF"/>
      <w:sz w:val="24"/>
      <w:szCs w:val="20"/>
    </w:rPr>
  </w:style>
  <w:style w:type="character" w:styleId="InstructionalText1Char" w:customStyle="1">
    <w:name w:val="Instructional Text 1 Char"/>
    <w:link w:val="InstructionalText1"/>
    <w:rsid w:val="009A7F05"/>
    <w:rPr>
      <w:rFonts w:ascii="Times New Roman" w:hAnsi="Times New Roman" w:eastAsia="Times New Roman" w:cs="Times New Roman"/>
      <w:i/>
      <w:iCs/>
      <w:color w:val="0000F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hyperlink" Target="https://github.com/vistadataproject/VAM2ProjectManagement/Documents" TargetMode="Externa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yperlink" Target="https://github.com/vistadataproject/VAM2ProjectManagement/releases/download/VAM2-v1.0.0" TargetMode="Externa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hyperlink" Target="https://github.com/vistadataproject/VAM2ProjectManagement" TargetMode="External" Id="rId17" /><Relationship Type="http://schemas.openxmlformats.org/officeDocument/2006/relationships/hyperlink" Target="mailto:savio.mendonsa@va.gov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github.com/vistadataproject" TargetMode="External" Id="rId16" /><Relationship Type="http://schemas.openxmlformats.org/officeDocument/2006/relationships/hyperlink" Target="https://github.com/vistadataproject/VAM2ProjectManagement/tree/VAM2-v1.0.0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vistadataproject" TargetMode="External" Id="rId24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hyperlink" Target="https://github.com/vistadataproject/VAM2ProjectManagement/issues" TargetMode="External" Id="rId23" /><Relationship Type="http://schemas.openxmlformats.org/officeDocument/2006/relationships/endnotes" Target="endnotes.xml" Id="rId10" /><Relationship Type="http://schemas.openxmlformats.org/officeDocument/2006/relationships/hyperlink" Target="https://github.com/vistadataproject/VAM2ProjectManagement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hyperlink" Target="https://github.com/vistadataproject/VAM2ProjectManagement/releases" TargetMode="External" Id="rId22" /><Relationship Type="http://schemas.openxmlformats.org/officeDocument/2006/relationships/theme" Target="theme/theme1.xml" Id="rId27" /><Relationship Type="http://schemas.openxmlformats.org/officeDocument/2006/relationships/image" Target="/media/image2.jpg" Id="Rdb662a796f104ee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i%20Woodruff\Documents\__VAM%20Docs\VA%20Doc%20Template%20for%20Word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CD8E7008C145883C82B75C1C0749" ma:contentTypeVersion="5" ma:contentTypeDescription="Create a new document." ma:contentTypeScope="" ma:versionID="ddcea02fbdd5cd0abb1e4bd58e1a2c2d">
  <xsd:schema xmlns:xsd="http://www.w3.org/2001/XMLSchema" xmlns:xs="http://www.w3.org/2001/XMLSchema" xmlns:p="http://schemas.microsoft.com/office/2006/metadata/properties" xmlns:ns2="3145f2f8-1457-4819-b225-831849cd4fa4" targetNamespace="http://schemas.microsoft.com/office/2006/metadata/properties" ma:root="true" ma:fieldsID="e8994409ad666081f9c4c1838e4264f0" ns2:_="">
    <xsd:import namespace="3145f2f8-1457-4819-b225-831849cd4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5f2f8-1457-4819-b225-831849cd4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DA9D76-362E-4C15-AC1C-0A70BF898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5f2f8-1457-4819-b225-831849cd4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C83A95-624D-43AE-88F8-196C2B8AB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07D5F-4116-429E-B77C-3953A4DA3B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B462ED-2638-4278-9CAE-8461D0223C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VA Doc Template for Word</ap:Template>
  <ap:Application>Microsoft Office Word</ap:Application>
  <ap:DocSecurity>0</ap:DocSecurity>
  <ap:ScaleCrop>false</ap:ScaleCrop>
  <ap:Manager>Nilesh.Lal@ablevets.com</ap:Manager>
  <ap:Company>AbleVets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Version Description Document</dc:title>
  <dc:subject>VAM</dc:subject>
  <dc:creator>Mandi Woodroof</dc:creator>
  <keywords/>
  <dc:description/>
  <lastModifiedBy>Savio Mendonsa</lastModifiedBy>
  <revision>19</revision>
  <dcterms:created xsi:type="dcterms:W3CDTF">2020-01-24T21:39:00.0000000Z</dcterms:created>
  <dcterms:modified xsi:type="dcterms:W3CDTF">2020-01-30T18:15:11.2615179Z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0x010100CC97CD8E7008C145883C82B75C1C0749</vt:lpwstr>
  </property>
</Properties>
</file>